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016DE" w:rsidP="0038372A" w:rsidRDefault="004F268E" w14:paraId="672A6659" wp14:textId="77777777">
      <w:pPr>
        <w:pStyle w:val="Tekstpodstawowy"/>
      </w:pPr>
      <w:bookmarkStart w:name="_Hlk108005742" w:id="0"/>
      <w:r w:rsidRPr="0069734C">
        <w:rPr>
          <w:noProof/>
        </w:rPr>
        <w:drawing>
          <wp:inline xmlns:wp14="http://schemas.microsoft.com/office/word/2010/wordprocessingDrawing" distT="0" distB="0" distL="0" distR="0" wp14:anchorId="0732CDFF" wp14:editId="7777777">
            <wp:extent cx="3762375" cy="609600"/>
            <wp:effectExtent l="0" t="0" r="0" b="0"/>
            <wp:docPr id="1" name="Obraz 1" descr="Wydział_ETI_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Wydział_ETI_desk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17FFE" w:rsidP="0038372A" w:rsidRDefault="00B17FFE" w14:paraId="0A37501D" wp14:textId="77777777">
      <w:pPr>
        <w:pStyle w:val="Tytudokumentacja"/>
      </w:pPr>
      <w:bookmarkStart w:name="_Hlk108006387" w:id="1"/>
    </w:p>
    <w:p xmlns:wp14="http://schemas.microsoft.com/office/word/2010/wordml" w:rsidRPr="000C04BE" w:rsidR="00ED2CCE" w:rsidP="00D258FD" w:rsidRDefault="00ED2CCE" w14:paraId="3B95C2C4" wp14:textId="77777777">
      <w:pPr>
        <w:pStyle w:val="Tytudokumentacja"/>
        <w:spacing w:before="60" w:after="60"/>
        <w:rPr>
          <w:i w:val="0"/>
        </w:rPr>
      </w:pPr>
      <w:r w:rsidRPr="000C04BE">
        <w:rPr>
          <w:i w:val="0"/>
        </w:rPr>
        <w:t>Dokumentacja Projektu grupowego</w:t>
      </w:r>
    </w:p>
    <w:p xmlns:wp14="http://schemas.microsoft.com/office/word/2010/wordml" w:rsidRPr="000C04BE" w:rsidR="00F67033" w:rsidP="00D258FD" w:rsidRDefault="00F67033" w14:paraId="3047DBED" wp14:textId="77777777">
      <w:pPr>
        <w:pStyle w:val="TytuWydzia"/>
        <w:rPr>
          <w:i w:val="0"/>
          <w:sz w:val="36"/>
          <w:szCs w:val="36"/>
        </w:rPr>
      </w:pPr>
      <w:r w:rsidRPr="000C04BE">
        <w:rPr>
          <w:i w:val="0"/>
          <w:sz w:val="36"/>
          <w:szCs w:val="36"/>
        </w:rPr>
        <w:t>Informacje o projekcie</w:t>
      </w:r>
    </w:p>
    <w:p xmlns:wp14="http://schemas.microsoft.com/office/word/2010/wordml" w:rsidRPr="000C04BE" w:rsidR="00ED2CCE" w:rsidP="00D258FD" w:rsidRDefault="00ED2CCE" w14:paraId="775E5E77" wp14:textId="77777777">
      <w:pPr>
        <w:pStyle w:val="TytuWydzia"/>
        <w:rPr>
          <w:i w:val="0"/>
        </w:rPr>
      </w:pPr>
      <w:r w:rsidRPr="000C04BE">
        <w:rPr>
          <w:i w:val="0"/>
        </w:rPr>
        <w:t>Wydział Elektroniki, Telekomunikacji i Informatyki</w:t>
      </w:r>
    </w:p>
    <w:p xmlns:wp14="http://schemas.microsoft.com/office/word/2010/wordml" w:rsidRPr="000C04BE" w:rsidR="00ED2CCE" w:rsidP="00D258FD" w:rsidRDefault="00ED2CCE" w14:paraId="617D2521" wp14:textId="77777777">
      <w:pPr>
        <w:pStyle w:val="TytuWydzia"/>
        <w:rPr>
          <w:i w:val="0"/>
        </w:rPr>
      </w:pPr>
      <w:r w:rsidRPr="000C04BE">
        <w:rPr>
          <w:i w:val="0"/>
        </w:rPr>
        <w:t>Politechnika Gdańska</w:t>
      </w:r>
      <w:bookmarkEnd w:id="1"/>
    </w:p>
    <w:p xmlns:wp14="http://schemas.microsoft.com/office/word/2010/wordml" w:rsidR="00E666FF" w:rsidP="0038372A" w:rsidRDefault="00E666FF" w14:paraId="5DAB6C7B" wp14:textId="77777777">
      <w:pPr>
        <w:pStyle w:val="TytuWydzia"/>
      </w:pPr>
    </w:p>
    <w:p xmlns:wp14="http://schemas.microsoft.com/office/word/2010/wordml" w:rsidR="0081757D" w:rsidP="0081757D" w:rsidRDefault="0081757D" w14:paraId="2AF666DF" wp14:textId="77777777">
      <w:pPr>
        <w:pStyle w:val="Tekstpodstawowy"/>
        <w:jc w:val="center"/>
        <w:rPr>
          <w:sz w:val="22"/>
        </w:rPr>
      </w:pPr>
      <w:r>
        <w:rPr>
          <w:sz w:val="22"/>
        </w:rPr>
        <w:t>{wersja dokumentu wzorcowego: wersja 2/2023}</w:t>
      </w:r>
    </w:p>
    <w:p xmlns:wp14="http://schemas.microsoft.com/office/word/2010/wordml" w:rsidR="00E666FF" w:rsidP="0038372A" w:rsidRDefault="00E666FF" w14:paraId="02EB378F" wp14:textId="77777777">
      <w:pPr>
        <w:pStyle w:val="TytuWydzia"/>
      </w:pPr>
    </w:p>
    <w:p xmlns:wp14="http://schemas.microsoft.com/office/word/2010/wordml" w:rsidRPr="000E13F6" w:rsidR="00E666FF" w:rsidP="0038372A" w:rsidRDefault="00E666FF" w14:paraId="6A05A809" wp14:textId="77777777">
      <w:pPr>
        <w:pStyle w:val="TytuWydzia"/>
      </w:pPr>
    </w:p>
    <w:p xmlns:wp14="http://schemas.microsoft.com/office/word/2010/wordml" w:rsidR="00ED2CCE" w:rsidP="0038372A" w:rsidRDefault="00ED2CCE" w14:paraId="5A39BBE3" wp14:textId="77777777">
      <w:pPr>
        <w:pStyle w:val="Tekstpodstawowy"/>
      </w:pPr>
    </w:p>
    <w:tbl>
      <w:tblPr>
        <w:tblpPr w:leftFromText="180" w:rightFromText="180" w:vertAnchor="text" w:horzAnchor="margin" w:tblpY="69"/>
        <w:tblW w:w="9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xmlns:wp14="http://schemas.microsoft.com/office/word/2010/wordml" w:rsidRPr="006D1A39" w:rsidR="00ED2CCE" w:rsidTr="7CB0041F" w14:paraId="4BE7A3F0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bookmarkEnd w:id="0"/>
          <w:p w:rsidR="00ED2CCE" w:rsidP="00ED2CCE" w:rsidRDefault="00ED2CCE" w14:paraId="14DF8052" wp14:textId="77777777">
            <w:pPr>
              <w:pStyle w:val="wpiswtabeli"/>
            </w:pPr>
            <w:r w:rsidR="5B17FA44">
              <w:rPr/>
              <w:t>Nazwa i akronim projektu:</w:t>
            </w:r>
          </w:p>
          <w:p w:rsidR="08B5815D" w:rsidP="7CB0041F" w:rsidRDefault="08B5815D" w14:paraId="7B595EE3" w14:textId="6FA091E5">
            <w:pPr>
              <w:pStyle w:val="komentarz"/>
              <w:rPr>
                <w:lang w:val="pl-PL"/>
              </w:rPr>
            </w:pPr>
            <w:r w:rsidRPr="7CB0041F" w:rsidR="08B5815D">
              <w:rPr>
                <w:lang w:val="pl-PL"/>
              </w:rPr>
              <w:t>Stacja bazowa IoT wykorzystująca anteny inteligentne</w:t>
            </w:r>
          </w:p>
          <w:p w:rsidR="08B5815D" w:rsidP="7CB0041F" w:rsidRDefault="08B5815D" w14:paraId="2C64931B" w14:textId="6909D819">
            <w:pPr>
              <w:pStyle w:val="komentarz"/>
              <w:rPr>
                <w:lang w:val="pl-PL"/>
              </w:rPr>
            </w:pPr>
            <w:r w:rsidRPr="7CB0041F" w:rsidR="08B5815D">
              <w:rPr>
                <w:lang w:val="pl-PL"/>
              </w:rPr>
              <w:t>SBIoTWAI</w:t>
            </w:r>
          </w:p>
          <w:p w:rsidRPr="00F55385" w:rsidR="00ED2CCE" w:rsidP="00ED2CCE" w:rsidRDefault="00ED2CCE" w14:paraId="41C8F396" wp14:textId="77777777">
            <w:pPr>
              <w:pStyle w:val="tekstwtabeli"/>
            </w:pPr>
          </w:p>
        </w:tc>
        <w:tc>
          <w:tcPr>
            <w:tcW w:w="4743" w:type="dxa"/>
            <w:gridSpan w:val="4"/>
            <w:tcMar/>
          </w:tcPr>
          <w:p w:rsidRPr="00765218" w:rsidR="00ED2CCE" w:rsidP="00ED2CCE" w:rsidRDefault="00ED2CCE" w14:paraId="46828FC7" wp14:textId="77777777">
            <w:pPr>
              <w:pStyle w:val="wpiswtabeli"/>
            </w:pPr>
            <w:r w:rsidRPr="00765218">
              <w:t>Zleceniodawca:</w:t>
            </w:r>
          </w:p>
          <w:p w:rsidRPr="00E770C2" w:rsidR="00ED2CCE" w:rsidP="00D26B9B" w:rsidRDefault="00ED2CCE" w14:paraId="72A3D3EC" wp14:textId="06E741F9">
            <w:pPr>
              <w:pStyle w:val="komentarz"/>
            </w:pPr>
          </w:p>
        </w:tc>
      </w:tr>
      <w:tr xmlns:wp14="http://schemas.microsoft.com/office/word/2010/wordml" w:rsidRPr="006D1A39" w:rsidR="00ED2CCE" w:rsidTr="7CB0041F" w14:paraId="592FF672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="00ED2CCE" w:rsidP="00ED2CCE" w:rsidRDefault="00ED2CCE" w14:paraId="0E070BAE" wp14:textId="77777777">
            <w:pPr>
              <w:pStyle w:val="wpiswtabeli"/>
            </w:pPr>
            <w:r w:rsidR="5B17FA44">
              <w:rPr/>
              <w:t xml:space="preserve">Numer zlecenia: </w:t>
            </w:r>
          </w:p>
          <w:p w:rsidR="76C72301" w:rsidP="7CB0041F" w:rsidRDefault="76C72301" w14:paraId="23BBB24C" w14:textId="3DF66455">
            <w:pPr>
              <w:pStyle w:val="komentarz"/>
              <w:rPr>
                <w:lang w:val="pl-PL"/>
              </w:rPr>
            </w:pPr>
            <w:r w:rsidRPr="7CB0041F" w:rsidR="76C72301">
              <w:rPr>
                <w:lang w:val="pl-PL"/>
              </w:rPr>
              <w:t>3@KIMA'2023/24</w:t>
            </w:r>
          </w:p>
          <w:p w:rsidR="7CB0041F" w:rsidP="7CB0041F" w:rsidRDefault="7CB0041F" w14:paraId="0195F2DF" w14:textId="387830E5">
            <w:pPr>
              <w:pStyle w:val="komentarz"/>
              <w:rPr>
                <w:lang w:val="pl-PL"/>
              </w:rPr>
            </w:pPr>
          </w:p>
          <w:p w:rsidRPr="00F55385" w:rsidR="00ED2CCE" w:rsidP="00ED2CCE" w:rsidRDefault="00ED2CCE" w14:paraId="0D0B940D" wp14:textId="77777777">
            <w:pPr>
              <w:pStyle w:val="tekstwtabeli"/>
            </w:pPr>
          </w:p>
        </w:tc>
        <w:tc>
          <w:tcPr>
            <w:tcW w:w="2333" w:type="dxa"/>
            <w:gridSpan w:val="2"/>
            <w:tcMar/>
          </w:tcPr>
          <w:p w:rsidRPr="00765218" w:rsidR="00ED2CCE" w:rsidP="00ED2CCE" w:rsidRDefault="00ED2CCE" w14:paraId="4FDAA7B2" wp14:textId="77777777">
            <w:pPr>
              <w:pStyle w:val="wpiswtabeli"/>
            </w:pPr>
            <w:r w:rsidR="5B17FA44">
              <w:rPr/>
              <w:t>Kierownik projektu:</w:t>
            </w:r>
          </w:p>
          <w:p w:rsidR="4CBF715D" w:rsidP="7CB0041F" w:rsidRDefault="4CBF715D" w14:paraId="2C98ED2F" w14:textId="48238B7D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CB0041F" w:rsidR="4CBF715D">
              <w:rPr>
                <w:lang w:val="pl-PL"/>
              </w:rPr>
              <w:t>Maciej Soczyński</w:t>
            </w:r>
          </w:p>
          <w:p w:rsidR="00ED2CCE" w:rsidP="00ED2CCE" w:rsidRDefault="00ED2CCE" w14:paraId="0E27B00A" wp14:textId="77777777">
            <w:pPr>
              <w:pStyle w:val="tekstwtabeli"/>
            </w:pPr>
          </w:p>
          <w:p w:rsidRPr="00E770C2" w:rsidR="00CF2E65" w:rsidP="00ED2CCE" w:rsidRDefault="00CF2E65" w14:paraId="60061E4C" wp14:textId="77777777">
            <w:pPr>
              <w:pStyle w:val="tekstwtabeli"/>
            </w:pPr>
          </w:p>
        </w:tc>
        <w:tc>
          <w:tcPr>
            <w:tcW w:w="2410" w:type="dxa"/>
            <w:gridSpan w:val="2"/>
            <w:tcMar/>
          </w:tcPr>
          <w:p w:rsidRPr="00765218" w:rsidR="00ED2CCE" w:rsidP="00ED2CCE" w:rsidRDefault="00ED2CCE" w14:paraId="16F00371" wp14:textId="77777777">
            <w:pPr>
              <w:pStyle w:val="wpiswtabeli"/>
            </w:pPr>
            <w:r w:rsidR="5B17FA44">
              <w:rPr/>
              <w:t xml:space="preserve">Opiekun </w:t>
            </w:r>
            <w:r w:rsidR="5B17FA44">
              <w:rPr/>
              <w:t>projektu:</w:t>
            </w:r>
          </w:p>
          <w:p w:rsidR="1CF35113" w:rsidP="7CB0041F" w:rsidRDefault="1CF35113" w14:paraId="4C208448" w14:textId="79E5F5E6">
            <w:pPr>
              <w:pStyle w:val="komentarz"/>
            </w:pPr>
            <w:r w:rsidR="1CF35113">
              <w:rPr/>
              <w:t>Dr. Hab. Inż. Łukasz Kulas</w:t>
            </w:r>
          </w:p>
          <w:p w:rsidR="7CB0041F" w:rsidP="7CB0041F" w:rsidRDefault="7CB0041F" w14:paraId="7FE2A17E" w14:textId="70F76F31">
            <w:pPr>
              <w:pStyle w:val="komentarz"/>
              <w:rPr>
                <w:lang w:val="pl-PL"/>
              </w:rPr>
            </w:pPr>
          </w:p>
          <w:p w:rsidRPr="00E770C2" w:rsidR="00ED2CCE" w:rsidP="00ED2CCE" w:rsidRDefault="00ED2CCE" w14:paraId="44EAFD9C" wp14:textId="77777777">
            <w:pPr>
              <w:pStyle w:val="tekstwtabeli"/>
            </w:pPr>
          </w:p>
        </w:tc>
      </w:tr>
      <w:tr xmlns:wp14="http://schemas.microsoft.com/office/word/2010/wordml" w:rsidR="00ED2CCE" w:rsidTr="7CB0041F" w14:paraId="4B94D5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</w:tcPr>
          <w:p w:rsidR="00ED2CCE" w:rsidP="00ED2CCE" w:rsidRDefault="00ED2CCE" w14:paraId="3DEEC669" wp14:textId="77777777">
            <w:pPr>
              <w:pStyle w:val="wpiswtabelicentr"/>
            </w:pPr>
          </w:p>
        </w:tc>
      </w:tr>
      <w:tr xmlns:wp14="http://schemas.microsoft.com/office/word/2010/wordml" w:rsidRPr="00F55385" w:rsidR="00ED2CCE" w:rsidTr="7CB0041F" w14:paraId="686E53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71" w:type="dxa"/>
            <w:gridSpan w:val="2"/>
            <w:tcMar/>
          </w:tcPr>
          <w:p w:rsidR="00ED2CCE" w:rsidP="00ED2CCE" w:rsidRDefault="00ED2CCE" w14:paraId="70001A1B" wp14:textId="77777777">
            <w:pPr>
              <w:pStyle w:val="wpiswtabeli"/>
            </w:pPr>
            <w:r>
              <w:t>Nazwa dokumentu/akronim:</w:t>
            </w:r>
          </w:p>
          <w:p w:rsidRPr="00F55385" w:rsidR="00ED2CCE" w:rsidP="00ED2CCE" w:rsidRDefault="0068211E" w14:paraId="4063A3AB" wp14:textId="77777777">
            <w:pPr>
              <w:pStyle w:val="tekstwtabeli"/>
            </w:pPr>
            <w:r>
              <w:t>Informacje o projekcie</w:t>
            </w:r>
            <w:r w:rsidR="00ED2CCE">
              <w:t xml:space="preserve"> – </w:t>
            </w:r>
            <w:proofErr w:type="spellStart"/>
            <w:r>
              <w:t>IoP</w:t>
            </w:r>
            <w:proofErr w:type="spellEnd"/>
          </w:p>
        </w:tc>
        <w:tc>
          <w:tcPr>
            <w:tcW w:w="4743" w:type="dxa"/>
            <w:gridSpan w:val="4"/>
            <w:tcMar/>
          </w:tcPr>
          <w:p w:rsidR="00ED2CCE" w:rsidP="00ED2CCE" w:rsidRDefault="00ED2CCE" w14:paraId="798DBC67" wp14:textId="77777777">
            <w:pPr>
              <w:pStyle w:val="wpiswtabeli"/>
            </w:pPr>
            <w:r w:rsidR="5B17FA44">
              <w:rPr/>
              <w:t xml:space="preserve">Nr wersji: </w:t>
            </w:r>
          </w:p>
          <w:p w:rsidR="33038CFF" w:rsidP="7CB0041F" w:rsidRDefault="33038CFF" w14:paraId="3DB8CECE" w14:textId="7CB0A676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lang w:val="pl-PL"/>
              </w:rPr>
            </w:pPr>
            <w:r w:rsidRPr="7CB0041F" w:rsidR="33038CFF">
              <w:rPr>
                <w:lang w:val="pl-PL"/>
              </w:rPr>
              <w:t>1.</w:t>
            </w:r>
            <w:r w:rsidRPr="7CB0041F" w:rsidR="79E28097">
              <w:rPr>
                <w:lang w:val="pl-PL"/>
              </w:rPr>
              <w:t>01</w:t>
            </w:r>
          </w:p>
          <w:p w:rsidRPr="00F55385" w:rsidR="00ED2CCE" w:rsidP="00ED2CCE" w:rsidRDefault="00ED2CCE" w14:paraId="3656B9AB" wp14:textId="77777777">
            <w:pPr>
              <w:pStyle w:val="tekstwtabeli"/>
            </w:pPr>
          </w:p>
        </w:tc>
      </w:tr>
      <w:tr xmlns:wp14="http://schemas.microsoft.com/office/word/2010/wordml" w:rsidRPr="00F55385" w:rsidR="001A043F" w:rsidTr="7CB0041F" w14:paraId="4789398D" wp14:textId="77777777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4471" w:type="dxa"/>
            <w:gridSpan w:val="2"/>
            <w:vMerge w:val="restart"/>
            <w:tcMar/>
          </w:tcPr>
          <w:p w:rsidR="001A043F" w:rsidP="00ED2CCE" w:rsidRDefault="001A043F" w14:paraId="6DE7F7B5" wp14:textId="77777777">
            <w:pPr>
              <w:pStyle w:val="wpiswtabeli"/>
            </w:pPr>
            <w:r w:rsidR="7EAC0A9C">
              <w:rPr/>
              <w:t>Odpowiedzialny za dokument:</w:t>
            </w:r>
          </w:p>
          <w:p w:rsidRPr="00F55385" w:rsidR="001A043F" w:rsidP="7CB0041F" w:rsidRDefault="001A043F" w14:paraId="0C73144C" wp14:textId="7A96F0F2">
            <w:pPr/>
            <w:r w:rsidRPr="7CB0041F" w:rsidR="08C3CB23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Maciej Soczyński</w:t>
            </w:r>
          </w:p>
          <w:p w:rsidRPr="00F55385" w:rsidR="001A043F" w:rsidP="7CB0041F" w:rsidRDefault="001A043F" w14:paraId="28767AA3" wp14:textId="2CD245A2">
            <w:pPr/>
            <w:r w:rsidRPr="7CB0041F" w:rsidR="08C3CB23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Wiktor Mówinski</w:t>
            </w:r>
          </w:p>
          <w:p w:rsidRPr="00F55385" w:rsidR="001A043F" w:rsidP="7CB0041F" w:rsidRDefault="001A043F" w14:paraId="207578A0" wp14:textId="3F045BB6">
            <w:pPr/>
            <w:r w:rsidRPr="7CB0041F" w:rsidR="08C3CB23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Jakub Pawłowski</w:t>
            </w:r>
          </w:p>
          <w:p w:rsidRPr="00F55385" w:rsidR="001A043F" w:rsidP="7CB0041F" w:rsidRDefault="001A043F" w14:paraId="7D6B50F3" wp14:textId="5B2DB7C8">
            <w:pPr/>
            <w:r w:rsidRPr="7CB0041F" w:rsidR="08C3CB23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Michał Fenczyszyn</w:t>
            </w:r>
          </w:p>
          <w:p w:rsidRPr="00F55385" w:rsidR="001A043F" w:rsidP="7CB0041F" w:rsidRDefault="001A043F" w14:paraId="10F2024F" wp14:textId="3D5A5094">
            <w:pPr/>
            <w:r w:rsidRPr="7CB0041F" w:rsidR="08C3CB23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Filip Lewiński</w:t>
            </w:r>
          </w:p>
          <w:p w:rsidRPr="00F55385" w:rsidR="001A043F" w:rsidP="00ED2CCE" w:rsidRDefault="001A043F" w14:paraId="45FB0818" wp14:textId="0B3A3EBD">
            <w:pPr>
              <w:pStyle w:val="tekstwtabeli"/>
            </w:pPr>
          </w:p>
        </w:tc>
        <w:tc>
          <w:tcPr>
            <w:tcW w:w="4743" w:type="dxa"/>
            <w:gridSpan w:val="4"/>
            <w:tcMar/>
          </w:tcPr>
          <w:p w:rsidR="001A043F" w:rsidP="00ED2CCE" w:rsidRDefault="001A043F" w14:paraId="5A1AD33A" wp14:textId="77777777">
            <w:pPr>
              <w:pStyle w:val="wpiswtabeli"/>
            </w:pPr>
            <w:r w:rsidR="7EAC0A9C">
              <w:rPr/>
              <w:t xml:space="preserve">Data pierwszego sporządzenia: </w:t>
            </w:r>
          </w:p>
          <w:p w:rsidR="66E52817" w:rsidP="7CB0041F" w:rsidRDefault="66E52817" w14:paraId="20AD87B8" w14:textId="732A867A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lang w:val="pl-PL"/>
              </w:rPr>
            </w:pPr>
            <w:r w:rsidRPr="7CB0041F" w:rsidR="66E52817">
              <w:rPr>
                <w:lang w:val="pl-PL"/>
              </w:rPr>
              <w:t>24.01.</w:t>
            </w:r>
            <w:r w:rsidRPr="7CB0041F" w:rsidR="3A157AA7">
              <w:rPr>
                <w:lang w:val="pl-PL"/>
              </w:rPr>
              <w:t>2024</w:t>
            </w:r>
          </w:p>
          <w:p w:rsidRPr="00F55385" w:rsidR="001A043F" w:rsidP="00ED2CCE" w:rsidRDefault="001A043F" w14:paraId="049F31CB" wp14:textId="77777777">
            <w:pPr>
              <w:pStyle w:val="tekstwtabeli"/>
            </w:pPr>
          </w:p>
        </w:tc>
      </w:tr>
      <w:tr xmlns:wp14="http://schemas.microsoft.com/office/word/2010/wordml" w:rsidRPr="00F55385" w:rsidR="001A043F" w:rsidTr="7CB0041F" w14:paraId="1A02F202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Mar/>
          </w:tcPr>
          <w:p w:rsidRPr="00F55385" w:rsidR="001A043F" w:rsidP="00ED2CCE" w:rsidRDefault="001A043F" w14:paraId="53128261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A043F" w:rsidP="00ED2CCE" w:rsidRDefault="001A043F" w14:paraId="5696225A" wp14:textId="77777777">
            <w:pPr>
              <w:pStyle w:val="wpiswtabeli"/>
            </w:pPr>
            <w:r w:rsidR="7EAC0A9C">
              <w:rPr/>
              <w:t xml:space="preserve">Data ostatniej aktualizacji: </w:t>
            </w:r>
          </w:p>
          <w:p w:rsidR="76FA165A" w:rsidP="7CB0041F" w:rsidRDefault="76FA165A" w14:paraId="151ADF0E" w14:textId="04AD591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CB0041F" w:rsidR="76FA165A">
              <w:rPr>
                <w:lang w:val="pl-PL"/>
              </w:rPr>
              <w:t>25.01</w:t>
            </w:r>
          </w:p>
          <w:p w:rsidRPr="00F55385" w:rsidR="001A043F" w:rsidP="00ED2CCE" w:rsidRDefault="001A043F" w14:paraId="62486C05" wp14:textId="77777777">
            <w:pPr>
              <w:pStyle w:val="tekstwtabeli"/>
            </w:pPr>
          </w:p>
        </w:tc>
      </w:tr>
      <w:tr xmlns:wp14="http://schemas.microsoft.com/office/word/2010/wordml" w:rsidRPr="00F55385" w:rsidR="001A043F" w:rsidTr="7CB0041F" w14:paraId="7F722E5B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Mar/>
          </w:tcPr>
          <w:p w:rsidRPr="00F55385" w:rsidR="001A043F" w:rsidP="00ED2CCE" w:rsidRDefault="001A043F" w14:paraId="4101652C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A043F" w:rsidP="00ED2CCE" w:rsidRDefault="001A043F" w14:paraId="3677BCF4" wp14:textId="77777777">
            <w:pPr>
              <w:pStyle w:val="wpiswtabeli"/>
            </w:pPr>
            <w:r>
              <w:t>Studia I stopnia, inżynierskie</w:t>
            </w:r>
          </w:p>
        </w:tc>
      </w:tr>
      <w:tr xmlns:wp14="http://schemas.microsoft.com/office/word/2010/wordml" w:rsidRPr="00F55385" w:rsidR="001A043F" w:rsidTr="7CB0041F" w14:paraId="675AB3F7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Borders/>
            <w:tcMar/>
          </w:tcPr>
          <w:p w:rsidRPr="00F55385" w:rsidR="001A043F" w:rsidP="00ED2CCE" w:rsidRDefault="001A043F" w14:paraId="4B99056E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1A043F" w:rsidP="00ED2CCE" w:rsidRDefault="001A043F" w14:paraId="2FA65021" wp14:textId="77777777">
            <w:pPr>
              <w:pStyle w:val="wpiswtabeli"/>
            </w:pPr>
            <w:r>
              <w:t xml:space="preserve">Semestr realizacji Projektu grupowego: 1 </w:t>
            </w:r>
            <w:r w:rsidRPr="003D0073">
              <w:rPr>
                <w:rStyle w:val="komentarzZnak"/>
                <w:b w:val="0"/>
              </w:rPr>
              <w:t>{nie zmieniać}</w:t>
            </w:r>
          </w:p>
        </w:tc>
      </w:tr>
      <w:tr xmlns:wp14="http://schemas.microsoft.com/office/word/2010/wordml" w:rsidRPr="00F55385" w:rsidR="00ED2CCE" w:rsidTr="7CB0041F" w14:paraId="6FDAC23F" wp14:textId="77777777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  <w:vAlign w:val="bottom"/>
          </w:tcPr>
          <w:p w:rsidRPr="00F55385" w:rsidR="00ED2CCE" w:rsidP="00ED2CCE" w:rsidRDefault="00ED2CCE" w14:paraId="7E964123" wp14:textId="77777777">
            <w:pPr>
              <w:pStyle w:val="wpiswtabelicentr"/>
            </w:pPr>
            <w:r w:rsidRPr="00F55385">
              <w:t xml:space="preserve">Historia </w:t>
            </w:r>
            <w:r>
              <w:rPr>
                <w:lang w:val="pl-PL"/>
              </w:rPr>
              <w:t>zmian</w:t>
            </w:r>
          </w:p>
        </w:tc>
      </w:tr>
      <w:tr xmlns:wp14="http://schemas.microsoft.com/office/word/2010/wordml" w:rsidRPr="00F55385" w:rsidR="00ED2CCE" w:rsidTr="7CB0041F" w14:paraId="6BC73A7D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  <w:vAlign w:val="center"/>
          </w:tcPr>
          <w:p w:rsidRPr="00F55385" w:rsidR="00ED2CCE" w:rsidP="00ED2CCE" w:rsidRDefault="00ED2CCE" w14:paraId="5F543AD6" wp14:textId="77777777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tcMar/>
            <w:vAlign w:val="center"/>
          </w:tcPr>
          <w:p w:rsidRPr="00F55385" w:rsidR="00ED2CCE" w:rsidP="00ED2CCE" w:rsidRDefault="00ED2CCE" w14:paraId="60A3DB32" wp14:textId="77777777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tcMar/>
            <w:vAlign w:val="center"/>
          </w:tcPr>
          <w:p w:rsidRPr="00F55385" w:rsidR="00ED2CCE" w:rsidP="00ED2CCE" w:rsidRDefault="00ED2CCE" w14:paraId="3EA65F2D" wp14:textId="77777777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tcMar/>
            <w:vAlign w:val="center"/>
          </w:tcPr>
          <w:p w:rsidRPr="00F55385" w:rsidR="00ED2CCE" w:rsidP="00ED2CCE" w:rsidRDefault="00ED2CCE" w14:paraId="1D3B54F0" wp14:textId="77777777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tcMar/>
            <w:vAlign w:val="center"/>
          </w:tcPr>
          <w:p w:rsidRPr="00F55385" w:rsidR="00ED2CCE" w:rsidP="00ED2CCE" w:rsidRDefault="00ED2CCE" w14:paraId="51A59785" wp14:textId="77777777">
            <w:pPr>
              <w:pStyle w:val="wpiswtabelicentr"/>
            </w:pPr>
            <w:r w:rsidRPr="00F55385">
              <w:t>Data</w:t>
            </w:r>
          </w:p>
        </w:tc>
      </w:tr>
      <w:tr xmlns:wp14="http://schemas.microsoft.com/office/word/2010/wordml" w:rsidRPr="00F55385" w:rsidR="00ED2CCE" w:rsidTr="7CB0041F" w14:paraId="52801A5A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Pr="00487539" w:rsidR="00ED2CCE" w:rsidP="00D26B9B" w:rsidRDefault="00487539" w14:paraId="27B99E8C" wp14:textId="77777777">
            <w:pPr>
              <w:pStyle w:val="komentarz"/>
            </w:pPr>
            <w:r w:rsidRPr="00487539">
              <w:t>1.00</w:t>
            </w:r>
          </w:p>
          <w:p w:rsidRPr="00F55385" w:rsidR="00ED2CCE" w:rsidP="00ED2CCE" w:rsidRDefault="00ED2CCE" w14:paraId="1299C43A" wp14:textId="77777777"/>
        </w:tc>
        <w:tc>
          <w:tcPr>
            <w:tcW w:w="3539" w:type="dxa"/>
            <w:tcMar/>
          </w:tcPr>
          <w:p w:rsidR="6DAEC879" w:rsidP="7CB0041F" w:rsidRDefault="6DAEC879" w14:paraId="513A5E0E" w14:textId="7245AD53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6DAEC879">
              <w:rPr/>
              <w:t>Wstępne</w:t>
            </w:r>
            <w:r w:rsidR="6DAEC879">
              <w:rPr/>
              <w:t xml:space="preserve"> uzupełnienie</w:t>
            </w:r>
          </w:p>
          <w:p w:rsidRPr="00F55385" w:rsidR="00ED2CCE" w:rsidP="00ED2CCE" w:rsidRDefault="00ED2CCE" w14:paraId="4DDBEF00" wp14:textId="77777777"/>
        </w:tc>
        <w:tc>
          <w:tcPr>
            <w:tcW w:w="1618" w:type="dxa"/>
            <w:tcMar/>
          </w:tcPr>
          <w:p w:rsidRPr="00F55385" w:rsidR="00ED2CCE" w:rsidP="7CB0041F" w:rsidRDefault="00ED2CCE" w14:paraId="3461D779" wp14:textId="48696DE7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4445955C">
              <w:rPr/>
              <w:t>całość</w:t>
            </w:r>
          </w:p>
        </w:tc>
        <w:tc>
          <w:tcPr>
            <w:tcW w:w="1912" w:type="dxa"/>
            <w:gridSpan w:val="2"/>
            <w:tcMar/>
          </w:tcPr>
          <w:p w:rsidR="4445955C" w:rsidP="7CB0041F" w:rsidRDefault="4445955C" w14:paraId="22700053" w14:textId="14423EA3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4445955C">
              <w:rPr/>
              <w:t>Wiktor Mówiński</w:t>
            </w:r>
          </w:p>
          <w:p w:rsidRPr="00F55385" w:rsidR="00ED2CCE" w:rsidP="00ED2CCE" w:rsidRDefault="00ED2CCE" w14:paraId="3CF2D8B6" wp14:textId="77777777"/>
        </w:tc>
        <w:tc>
          <w:tcPr>
            <w:tcW w:w="1213" w:type="dxa"/>
            <w:tcMar/>
          </w:tcPr>
          <w:p w:rsidR="4445955C" w:rsidP="7CB0041F" w:rsidRDefault="4445955C" w14:paraId="2F104B1F" w14:textId="6D5B1248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4445955C">
              <w:rPr/>
              <w:t>24.01.2024</w:t>
            </w:r>
          </w:p>
          <w:p w:rsidRPr="00F55385" w:rsidR="00ED2CCE" w:rsidP="00ED2CCE" w:rsidRDefault="00ED2CCE" w14:paraId="0FB78278" wp14:textId="77777777"/>
        </w:tc>
      </w:tr>
      <w:tr xmlns:wp14="http://schemas.microsoft.com/office/word/2010/wordml" w:rsidRPr="00F55385" w:rsidR="00ED2CCE" w:rsidTr="7CB0041F" w14:paraId="359AF4F6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="4445955C" w:rsidP="7CB0041F" w:rsidRDefault="4445955C" w14:paraId="34F569A5" w14:textId="3B31D481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4445955C">
              <w:rPr/>
              <w:t>1.01</w:t>
            </w:r>
          </w:p>
          <w:p w:rsidRPr="00F55385" w:rsidR="00ED2CCE" w:rsidP="00ED2CCE" w:rsidRDefault="00ED2CCE" w14:paraId="1FC39945" wp14:textId="77777777"/>
        </w:tc>
        <w:tc>
          <w:tcPr>
            <w:tcW w:w="3539" w:type="dxa"/>
            <w:tcMar/>
          </w:tcPr>
          <w:p w:rsidRPr="00F55385" w:rsidR="00ED2CCE" w:rsidP="7CB0041F" w:rsidRDefault="00ED2CCE" w14:paraId="0562CB0E" wp14:textId="1ADDDF2B">
            <w:pPr>
              <w:pStyle w:val="komentarz"/>
              <w:rPr>
                <w:lang w:val="pl-PL"/>
              </w:rPr>
            </w:pPr>
            <w:r w:rsidRPr="7CB0041F" w:rsidR="5C6325D7">
              <w:rPr>
                <w:lang w:val="pl-PL"/>
              </w:rPr>
              <w:t>Wzbogacono o analizę ryzyka</w:t>
            </w:r>
          </w:p>
        </w:tc>
        <w:tc>
          <w:tcPr>
            <w:tcW w:w="1618" w:type="dxa"/>
            <w:tcMar/>
          </w:tcPr>
          <w:p w:rsidRPr="00F55385" w:rsidR="00ED2CCE" w:rsidP="00ED2CCE" w:rsidRDefault="00ED2CCE" w14:paraId="34CE0A41" wp14:textId="1D4908E1">
            <w:r w:rsidR="5C6325D7">
              <w:rPr/>
              <w:t>Rozdział 4</w:t>
            </w:r>
          </w:p>
        </w:tc>
        <w:tc>
          <w:tcPr>
            <w:tcW w:w="1912" w:type="dxa"/>
            <w:gridSpan w:val="2"/>
            <w:tcMar/>
          </w:tcPr>
          <w:p w:rsidR="3CB4C7BD" w:rsidP="7CB0041F" w:rsidRDefault="3CB4C7BD" w14:paraId="04948709" w14:textId="632C9234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CB4C7BD">
              <w:rPr/>
              <w:t>Wiktor Mówiński</w:t>
            </w:r>
          </w:p>
          <w:p w:rsidRPr="00F55385" w:rsidR="00ED2CCE" w:rsidP="00ED2CCE" w:rsidRDefault="00ED2CCE" w14:paraId="62EBF3C5" wp14:textId="77777777"/>
        </w:tc>
        <w:tc>
          <w:tcPr>
            <w:tcW w:w="1213" w:type="dxa"/>
            <w:tcMar/>
          </w:tcPr>
          <w:p w:rsidR="3CB4C7BD" w:rsidP="7CB0041F" w:rsidRDefault="3CB4C7BD" w14:paraId="22B2662C" w14:textId="35EC702F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CB4C7BD">
              <w:rPr/>
              <w:t>25.01.2024</w:t>
            </w:r>
          </w:p>
          <w:p w:rsidRPr="00F55385" w:rsidR="00ED2CCE" w:rsidP="00ED2CCE" w:rsidRDefault="00ED2CCE" w14:paraId="6D98A12B" wp14:textId="77777777"/>
        </w:tc>
      </w:tr>
    </w:tbl>
    <w:p xmlns:wp14="http://schemas.microsoft.com/office/word/2010/wordml" w:rsidR="00ED2CCE" w:rsidP="00ED2CCE" w:rsidRDefault="00ED2CCE" w14:paraId="2946DB82" wp14:textId="77777777">
      <w:pPr>
        <w:pStyle w:val="Nagwek2"/>
        <w:numPr>
          <w:ilvl w:val="0"/>
          <w:numId w:val="0"/>
        </w:numPr>
        <w:ind w:left="578"/>
      </w:pPr>
    </w:p>
    <w:p xmlns:wp14="http://schemas.microsoft.com/office/word/2010/wordml" w:rsidR="00701756" w:rsidRDefault="009A0572" w14:paraId="3EEC72CF" wp14:textId="77777777">
      <w:pPr>
        <w:pStyle w:val="Nagwekspisutreci"/>
        <w:rPr>
          <w:rFonts w:ascii="Arial" w:hAnsi="Arial" w:cs="Arial"/>
          <w:b/>
          <w:color w:val="auto"/>
          <w:lang w:val="pl-PL"/>
        </w:rPr>
      </w:pPr>
      <w:bookmarkStart w:name="_Hlk108004338" w:id="2"/>
      <w:r>
        <w:rPr>
          <w:rFonts w:ascii="Arial" w:hAnsi="Arial" w:cs="Arial"/>
          <w:b/>
          <w:color w:val="auto"/>
          <w:lang w:val="pl-PL"/>
        </w:rPr>
        <w:br w:type="page"/>
      </w:r>
      <w:r w:rsidRPr="00701756" w:rsidR="00701756">
        <w:rPr>
          <w:rFonts w:ascii="Arial" w:hAnsi="Arial" w:cs="Arial"/>
          <w:b/>
          <w:color w:val="auto"/>
          <w:lang w:val="pl-PL"/>
        </w:rPr>
        <w:t>Spis treści</w:t>
      </w:r>
    </w:p>
    <w:p xmlns:wp14="http://schemas.microsoft.com/office/word/2010/wordml" w:rsidRPr="009A0572" w:rsidR="009A0572" w:rsidP="009A0572" w:rsidRDefault="009A0572" w14:paraId="5997CC1D" wp14:textId="77777777">
      <w:pPr>
        <w:rPr>
          <w:lang w:eastAsia="en-GB"/>
        </w:rPr>
      </w:pPr>
    </w:p>
    <w:p xmlns:wp14="http://schemas.microsoft.com/office/word/2010/wordml" w:rsidRPr="00BC6CE1" w:rsidR="00BC6CE1" w:rsidP="00BC6CE1" w:rsidRDefault="00BC6CE1" w14:paraId="110FFD37" wp14:textId="77777777">
      <w:pPr>
        <w:rPr>
          <w:lang w:eastAsia="en-GB"/>
        </w:rPr>
      </w:pPr>
    </w:p>
    <w:p xmlns:wp14="http://schemas.microsoft.com/office/word/2010/wordml" w:rsidRPr="002A131A" w:rsidR="00F75DB2" w:rsidRDefault="00701756" w14:paraId="61BEDF06" wp14:textId="77777777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r w:rsidRPr="002A131A">
        <w:rPr>
          <w:rFonts w:ascii="Arial" w:hAnsi="Arial"/>
          <w:b/>
          <w:bCs/>
        </w:rPr>
        <w:fldChar w:fldCharType="begin"/>
      </w:r>
      <w:r w:rsidRPr="002A131A">
        <w:rPr>
          <w:rFonts w:ascii="Arial" w:hAnsi="Arial"/>
          <w:b/>
          <w:bCs/>
        </w:rPr>
        <w:instrText xml:space="preserve"> TOC \o "1-3" \h \z \u </w:instrText>
      </w:r>
      <w:r w:rsidRPr="002A131A">
        <w:rPr>
          <w:rFonts w:ascii="Arial" w:hAnsi="Arial"/>
          <w:b/>
          <w:bCs/>
        </w:rPr>
        <w:fldChar w:fldCharType="separate"/>
      </w:r>
      <w:hyperlink w:history="1" w:anchor="_Toc114649494">
        <w:r w:rsidRPr="002A131A" w:rsidR="00F75DB2">
          <w:rPr>
            <w:rStyle w:val="Hipercze"/>
            <w:rFonts w:ascii="Arial" w:hAnsi="Arial"/>
            <w:noProof/>
          </w:rPr>
          <w:t>1</w:t>
        </w:r>
        <w:r w:rsidRPr="002A131A" w:rsidR="00F75DB2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 w:rsidR="00F75DB2">
          <w:rPr>
            <w:rStyle w:val="Hipercze"/>
            <w:rFonts w:ascii="Arial" w:hAnsi="Arial"/>
            <w:noProof/>
          </w:rPr>
          <w:t>Wprowadzenie - o dokumencie</w:t>
        </w:r>
        <w:r w:rsidRPr="002A131A" w:rsidR="00F75DB2">
          <w:rPr>
            <w:rFonts w:ascii="Arial" w:hAnsi="Arial"/>
            <w:noProof/>
            <w:webHidden/>
          </w:rPr>
          <w:tab/>
        </w:r>
        <w:r w:rsidRPr="002A131A" w:rsidR="00F75DB2">
          <w:rPr>
            <w:rFonts w:ascii="Arial" w:hAnsi="Arial"/>
            <w:noProof/>
            <w:webHidden/>
          </w:rPr>
          <w:fldChar w:fldCharType="begin"/>
        </w:r>
        <w:r w:rsidRPr="002A131A" w:rsidR="00F75DB2">
          <w:rPr>
            <w:rFonts w:ascii="Arial" w:hAnsi="Arial"/>
            <w:noProof/>
            <w:webHidden/>
          </w:rPr>
          <w:instrText xml:space="preserve"> PAGEREF _Toc114649494 \h </w:instrText>
        </w:r>
        <w:r w:rsidRPr="002A131A" w:rsidR="00F75DB2">
          <w:rPr>
            <w:rFonts w:ascii="Arial" w:hAnsi="Arial"/>
            <w:noProof/>
            <w:webHidden/>
          </w:rPr>
        </w:r>
        <w:r w:rsidRPr="002A131A" w:rsidR="00F75DB2">
          <w:rPr>
            <w:rFonts w:ascii="Arial" w:hAnsi="Arial"/>
            <w:noProof/>
            <w:webHidden/>
          </w:rPr>
          <w:fldChar w:fldCharType="separate"/>
        </w:r>
        <w:r w:rsidRPr="002A131A" w:rsidR="00F75DB2">
          <w:rPr>
            <w:rFonts w:ascii="Arial" w:hAnsi="Arial"/>
            <w:noProof/>
            <w:webHidden/>
          </w:rPr>
          <w:t>3</w:t>
        </w:r>
        <w:r w:rsidRPr="002A131A" w:rsidR="00F75DB2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12FD6096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5">
        <w:r w:rsidRPr="002A131A">
          <w:rPr>
            <w:rStyle w:val="Hipercze"/>
            <w:rFonts w:ascii="Arial" w:hAnsi="Arial"/>
            <w:noProof/>
          </w:rPr>
          <w:t>1.1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Cel dokumentu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_Toc114649495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70E9596D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6">
        <w:r w:rsidRPr="002A131A">
          <w:rPr>
            <w:rStyle w:val="Hipercze"/>
            <w:rFonts w:ascii="Arial" w:hAnsi="Arial"/>
            <w:noProof/>
          </w:rPr>
          <w:t>1.2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Odbiorcy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_Toc114649496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778E7550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7">
        <w:r w:rsidRPr="002A131A">
          <w:rPr>
            <w:rStyle w:val="Hipercze"/>
            <w:rFonts w:ascii="Arial" w:hAnsi="Arial"/>
            <w:noProof/>
          </w:rPr>
          <w:t>1.3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Terminologia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_Toc114649497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75483B6C" wp14:textId="77777777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8">
        <w:r w:rsidRPr="002A131A">
          <w:rPr>
            <w:rStyle w:val="Hipercze"/>
            <w:rFonts w:ascii="Arial" w:hAnsi="Arial"/>
            <w:noProof/>
          </w:rPr>
          <w:t>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Cel i założenia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_Toc114649498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6BFB5D44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499">
        <w:r w:rsidRPr="002A131A">
          <w:rPr>
            <w:rStyle w:val="Hipercze"/>
            <w:rFonts w:ascii="Arial" w:hAnsi="Arial"/>
            <w:noProof/>
          </w:rPr>
          <w:t>2.1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Cel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_Toc114649499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2983E7F9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0">
        <w:r w:rsidRPr="002A131A">
          <w:rPr>
            <w:rStyle w:val="Hipercze"/>
            <w:rFonts w:ascii="Arial" w:hAnsi="Arial"/>
            <w:noProof/>
          </w:rPr>
          <w:t>2.2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Założenia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_Toc114649500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3350102E" wp14:textId="77777777">
      <w:pPr>
        <w:pStyle w:val="Spistreci3"/>
        <w:tabs>
          <w:tab w:val="left" w:pos="11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1">
        <w:r w:rsidRPr="002A131A">
          <w:rPr>
            <w:rStyle w:val="Hipercze"/>
            <w:rFonts w:ascii="Arial" w:hAnsi="Arial"/>
            <w:noProof/>
          </w:rPr>
          <w:t>2.2.1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Tytuł podpunktu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_Toc114649501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150C166E" wp14:textId="77777777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2">
        <w:r w:rsidRPr="002A131A">
          <w:rPr>
            <w:rStyle w:val="Hipercze"/>
            <w:rFonts w:ascii="Arial" w:hAnsi="Arial"/>
            <w:noProof/>
          </w:rPr>
          <w:t>3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Organizacja projektu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_Toc114649502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333171B9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3">
        <w:r w:rsidRPr="002A131A">
          <w:rPr>
            <w:rStyle w:val="Hipercze"/>
            <w:rFonts w:ascii="Arial" w:hAnsi="Arial"/>
            <w:noProof/>
          </w:rPr>
          <w:t>3.1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Zespół projektowy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_Toc114649503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4C97B6F5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4">
        <w:r w:rsidRPr="002A131A">
          <w:rPr>
            <w:rStyle w:val="Hipercze"/>
            <w:rFonts w:ascii="Arial" w:hAnsi="Arial"/>
            <w:noProof/>
          </w:rPr>
          <w:t>3.2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Nadzór nad projektem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_Toc114649504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6343D5B3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5">
        <w:r w:rsidRPr="002A131A">
          <w:rPr>
            <w:rStyle w:val="Hipercze"/>
            <w:rFonts w:ascii="Arial" w:hAnsi="Arial"/>
            <w:noProof/>
          </w:rPr>
          <w:t>3.3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Infrastruktura komunikacyjna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_Toc114649505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3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00A47210" wp14:textId="77777777">
      <w:pPr>
        <w:pStyle w:val="Spistreci2"/>
        <w:tabs>
          <w:tab w:val="left" w:pos="88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6">
        <w:r w:rsidRPr="002A131A">
          <w:rPr>
            <w:rStyle w:val="Hipercze"/>
            <w:rFonts w:ascii="Arial" w:hAnsi="Arial"/>
            <w:noProof/>
          </w:rPr>
          <w:t>3.4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Zarządzanie jakością w projekcie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_Toc114649506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4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Pr="002A131A" w:rsidR="00F75DB2" w:rsidRDefault="00F75DB2" w14:paraId="3BCC1F1C" wp14:textId="77777777">
      <w:pPr>
        <w:pStyle w:val="Spistreci1"/>
        <w:tabs>
          <w:tab w:val="left" w:pos="400"/>
          <w:tab w:val="right" w:leader="dot" w:pos="9205"/>
        </w:tabs>
        <w:rPr>
          <w:rFonts w:ascii="Arial" w:hAnsi="Arial"/>
          <w:noProof/>
          <w:sz w:val="22"/>
          <w:szCs w:val="22"/>
          <w:lang w:val="en-GB" w:eastAsia="en-GB"/>
        </w:rPr>
      </w:pPr>
      <w:hyperlink w:history="1" w:anchor="_Toc114649507">
        <w:r w:rsidRPr="002A131A">
          <w:rPr>
            <w:rStyle w:val="Hipercze"/>
            <w:rFonts w:ascii="Arial" w:hAnsi="Arial"/>
            <w:noProof/>
          </w:rPr>
          <w:t>4</w:t>
        </w:r>
        <w:r w:rsidRPr="002A131A">
          <w:rPr>
            <w:rFonts w:ascii="Arial" w:hAnsi="Arial"/>
            <w:noProof/>
            <w:sz w:val="22"/>
            <w:szCs w:val="22"/>
            <w:lang w:val="en-GB" w:eastAsia="en-GB"/>
          </w:rPr>
          <w:tab/>
        </w:r>
        <w:r w:rsidRPr="002A131A">
          <w:rPr>
            <w:rStyle w:val="Hipercze"/>
            <w:rFonts w:ascii="Arial" w:hAnsi="Arial"/>
            <w:noProof/>
          </w:rPr>
          <w:t>Analiza ryzyka i zarządzanie ryzykiem w projekcie</w:t>
        </w:r>
        <w:r w:rsidRPr="002A131A">
          <w:rPr>
            <w:rFonts w:ascii="Arial" w:hAnsi="Arial"/>
            <w:noProof/>
            <w:webHidden/>
          </w:rPr>
          <w:tab/>
        </w:r>
        <w:r w:rsidRPr="002A131A">
          <w:rPr>
            <w:rFonts w:ascii="Arial" w:hAnsi="Arial"/>
            <w:noProof/>
            <w:webHidden/>
          </w:rPr>
          <w:fldChar w:fldCharType="begin"/>
        </w:r>
        <w:r w:rsidRPr="002A131A">
          <w:rPr>
            <w:rFonts w:ascii="Arial" w:hAnsi="Arial"/>
            <w:noProof/>
            <w:webHidden/>
          </w:rPr>
          <w:instrText xml:space="preserve"> PAGEREF _Toc114649507 \h </w:instrText>
        </w:r>
        <w:r w:rsidRPr="002A131A">
          <w:rPr>
            <w:rFonts w:ascii="Arial" w:hAnsi="Arial"/>
            <w:noProof/>
            <w:webHidden/>
          </w:rPr>
        </w:r>
        <w:r w:rsidRPr="002A131A">
          <w:rPr>
            <w:rFonts w:ascii="Arial" w:hAnsi="Arial"/>
            <w:noProof/>
            <w:webHidden/>
          </w:rPr>
          <w:fldChar w:fldCharType="separate"/>
        </w:r>
        <w:r w:rsidRPr="002A131A">
          <w:rPr>
            <w:rFonts w:ascii="Arial" w:hAnsi="Arial"/>
            <w:noProof/>
            <w:webHidden/>
          </w:rPr>
          <w:t>4</w:t>
        </w:r>
        <w:r w:rsidRPr="002A131A">
          <w:rPr>
            <w:rFonts w:ascii="Arial" w:hAnsi="Arial"/>
            <w:noProof/>
            <w:webHidden/>
          </w:rPr>
          <w:fldChar w:fldCharType="end"/>
        </w:r>
      </w:hyperlink>
    </w:p>
    <w:p xmlns:wp14="http://schemas.microsoft.com/office/word/2010/wordml" w:rsidR="00701756" w:rsidRDefault="00701756" w14:paraId="6B699379" wp14:textId="77777777">
      <w:r w:rsidRPr="002A131A">
        <w:rPr>
          <w:rFonts w:ascii="Arial" w:hAnsi="Arial"/>
          <w:b/>
          <w:bCs/>
        </w:rPr>
        <w:fldChar w:fldCharType="end"/>
      </w:r>
      <w:bookmarkEnd w:id="2"/>
    </w:p>
    <w:p xmlns:wp14="http://schemas.microsoft.com/office/word/2010/wordml" w:rsidRPr="00701756" w:rsidR="00701756" w:rsidP="0038372A" w:rsidRDefault="00701756" w14:paraId="3FE9F23F" wp14:textId="77777777">
      <w:pPr>
        <w:pStyle w:val="Tekstpodstawowy"/>
      </w:pPr>
    </w:p>
    <w:p xmlns:wp14="http://schemas.microsoft.com/office/word/2010/wordml" w:rsidRPr="002234F7" w:rsidR="009B5CF8" w:rsidP="009B5CF8" w:rsidRDefault="00701756" w14:paraId="445FD790" wp14:textId="77777777">
      <w:pPr>
        <w:pStyle w:val="Nagwek1"/>
        <w:rPr>
          <w:rFonts w:ascii="Arial" w:hAnsi="Arial" w:cs="Arial"/>
        </w:rPr>
      </w:pPr>
      <w:r>
        <w:br w:type="page"/>
      </w:r>
      <w:bookmarkStart w:name="_Toc114649494" w:id="3"/>
      <w:r w:rsidRPr="002234F7" w:rsidR="009B5CF8">
        <w:rPr>
          <w:rFonts w:ascii="Arial" w:hAnsi="Arial" w:cs="Arial"/>
        </w:rPr>
        <w:t>Wprowadzenie - o dokumencie</w:t>
      </w:r>
      <w:bookmarkEnd w:id="3"/>
    </w:p>
    <w:p xmlns:wp14="http://schemas.microsoft.com/office/word/2010/wordml" w:rsidRPr="002234F7" w:rsidR="009B5CF8" w:rsidP="009B5CF8" w:rsidRDefault="009B5CF8" w14:paraId="099C1A4B" wp14:textId="77777777">
      <w:pPr>
        <w:pStyle w:val="Nagwek2"/>
        <w:rPr>
          <w:rFonts w:ascii="Arial" w:hAnsi="Arial" w:cs="Arial"/>
        </w:rPr>
      </w:pPr>
      <w:bookmarkStart w:name="_Toc108004455" w:id="4"/>
      <w:bookmarkStart w:name="_Toc114649495" w:id="5"/>
      <w:r w:rsidRPr="7CB0041F" w:rsidR="1164B200">
        <w:rPr>
          <w:rFonts w:ascii="Arial" w:hAnsi="Arial" w:cs="Arial"/>
        </w:rPr>
        <w:t>Cel dokumentu</w:t>
      </w:r>
      <w:bookmarkEnd w:id="4"/>
      <w:bookmarkEnd w:id="5"/>
    </w:p>
    <w:p xmlns:wp14="http://schemas.microsoft.com/office/word/2010/wordml" w:rsidRPr="002234F7" w:rsidR="00B74153" w:rsidP="00A93820" w:rsidRDefault="00805909" w14:paraId="3E7304DB" wp14:textId="77777777">
      <w:pPr>
        <w:ind w:firstLine="578"/>
        <w:jc w:val="both"/>
        <w:rPr>
          <w:rFonts w:ascii="Arial" w:hAnsi="Arial" w:cs="Arial"/>
        </w:rPr>
      </w:pPr>
      <w:r w:rsidRPr="002234F7">
        <w:rPr>
          <w:rFonts w:ascii="Arial" w:hAnsi="Arial" w:cs="Arial"/>
        </w:rPr>
        <w:t xml:space="preserve">Celem dokumentu jest uporządkowanie podstawowych informacji o projekcie, wykonawcach, temacie, zakresie projektu, wstępnie planowanym zakresie prac, </w:t>
      </w:r>
      <w:r w:rsidRPr="002234F7" w:rsidR="007025EF">
        <w:rPr>
          <w:rFonts w:ascii="Arial" w:hAnsi="Arial" w:cs="Arial"/>
        </w:rPr>
        <w:t xml:space="preserve">zarządzaniu jakością i wykonanie </w:t>
      </w:r>
      <w:r w:rsidRPr="002234F7">
        <w:rPr>
          <w:rFonts w:ascii="Arial" w:hAnsi="Arial" w:cs="Arial"/>
        </w:rPr>
        <w:t>uproszczon</w:t>
      </w:r>
      <w:r w:rsidRPr="002234F7" w:rsidR="007025EF">
        <w:rPr>
          <w:rFonts w:ascii="Arial" w:hAnsi="Arial" w:cs="Arial"/>
        </w:rPr>
        <w:t>ej</w:t>
      </w:r>
      <w:r w:rsidRPr="002234F7">
        <w:rPr>
          <w:rFonts w:ascii="Arial" w:hAnsi="Arial" w:cs="Arial"/>
        </w:rPr>
        <w:t xml:space="preserve"> analiz</w:t>
      </w:r>
      <w:r w:rsidRPr="002234F7" w:rsidR="007025EF">
        <w:rPr>
          <w:rFonts w:ascii="Arial" w:hAnsi="Arial" w:cs="Arial"/>
        </w:rPr>
        <w:t>y</w:t>
      </w:r>
      <w:r w:rsidRPr="002234F7">
        <w:rPr>
          <w:rFonts w:ascii="Arial" w:hAnsi="Arial" w:cs="Arial"/>
        </w:rPr>
        <w:t xml:space="preserve"> ryzyka. </w:t>
      </w:r>
    </w:p>
    <w:p w:rsidR="1B39F693" w:rsidP="7CB0041F" w:rsidRDefault="1B39F693" w14:paraId="4F1C4168" w14:textId="10E21D3F">
      <w:pPr>
        <w:pStyle w:val="Nagwek2"/>
        <w:rPr>
          <w:rFonts w:ascii="Arial" w:hAnsi="Arial" w:cs="Arial"/>
        </w:rPr>
      </w:pPr>
      <w:bookmarkStart w:name="_Toc114649496" w:id="6"/>
      <w:r w:rsidRPr="7CB0041F" w:rsidR="1B39F693">
        <w:rPr>
          <w:rFonts w:ascii="Arial" w:hAnsi="Arial" w:cs="Arial"/>
        </w:rPr>
        <w:t>Odbiorcy</w:t>
      </w:r>
      <w:bookmarkEnd w:id="6"/>
    </w:p>
    <w:p w:rsidR="7651EC13" w:rsidRDefault="7651EC13" w14:paraId="7099FF8A" w14:textId="787DFBA1">
      <w:r w:rsidRPr="7CB0041F" w:rsidR="7651EC13">
        <w:rPr>
          <w:rFonts w:ascii="Arial" w:hAnsi="Arial" w:eastAsia="Arial" w:cs="Arial"/>
          <w:i w:val="1"/>
          <w:iCs w:val="1"/>
          <w:noProof w:val="0"/>
          <w:sz w:val="16"/>
          <w:szCs w:val="16"/>
          <w:lang w:val="pl-PL"/>
        </w:rPr>
        <w:t xml:space="preserve">Dokumentacja projektu grupowego jest przeznaczona dla zleceniodawcy - Katedry </w:t>
      </w:r>
      <w:r w:rsidRPr="7CB0041F" w:rsidR="7651EC13">
        <w:rPr>
          <w:rFonts w:ascii="Arial" w:hAnsi="Arial" w:eastAsia="Arial" w:cs="Arial"/>
          <w:i w:val="1"/>
          <w:iCs w:val="1"/>
          <w:noProof w:val="0"/>
          <w:sz w:val="16"/>
          <w:szCs w:val="16"/>
          <w:lang w:val="pl-PL"/>
        </w:rPr>
        <w:t>Inżyniernii</w:t>
      </w:r>
      <w:r w:rsidRPr="7CB0041F" w:rsidR="7651EC13">
        <w:rPr>
          <w:rFonts w:ascii="Arial" w:hAnsi="Arial" w:eastAsia="Arial" w:cs="Arial"/>
          <w:i w:val="1"/>
          <w:iCs w:val="1"/>
          <w:noProof w:val="0"/>
          <w:sz w:val="16"/>
          <w:szCs w:val="16"/>
          <w:lang w:val="pl-PL"/>
        </w:rPr>
        <w:t xml:space="preserve"> Mikrofalowej i Antenowej, członków zespołu projektowego oraz dr hab. inż. Łukasza Kulasa. Dokument ten ma na celu dostarczenie podstawowych informacji o projekcie.</w:t>
      </w:r>
    </w:p>
    <w:p xmlns:wp14="http://schemas.microsoft.com/office/word/2010/wordml" w:rsidRPr="002234F7" w:rsidR="00B74153" w:rsidP="00F55385" w:rsidRDefault="00B74153" w14:paraId="1F72F646" wp14:textId="77777777">
      <w:pPr>
        <w:rPr>
          <w:rFonts w:ascii="Arial" w:hAnsi="Arial" w:cs="Arial"/>
        </w:rPr>
      </w:pPr>
    </w:p>
    <w:p xmlns:wp14="http://schemas.microsoft.com/office/word/2010/wordml" w:rsidRPr="002234F7" w:rsidR="00B74153" w:rsidP="00911519" w:rsidRDefault="00B74153" w14:paraId="3338CD5B" wp14:textId="77777777">
      <w:pPr>
        <w:pStyle w:val="Nagwek2"/>
        <w:rPr>
          <w:rFonts w:ascii="Arial" w:hAnsi="Arial" w:cs="Arial"/>
        </w:rPr>
      </w:pPr>
      <w:bookmarkStart w:name="_Toc114649497" w:id="7"/>
      <w:r w:rsidRPr="7CB0041F" w:rsidR="1B39F693">
        <w:rPr>
          <w:rFonts w:ascii="Arial" w:hAnsi="Arial" w:cs="Arial"/>
        </w:rPr>
        <w:t>Terminologia</w:t>
      </w:r>
      <w:bookmarkEnd w:id="7"/>
    </w:p>
    <w:p xmlns:wp14="http://schemas.microsoft.com/office/word/2010/wordml" w:rsidRPr="002234F7" w:rsidR="00B74153" w:rsidP="00F55385" w:rsidRDefault="00B74153" w14:paraId="237A213F" wp14:textId="7DEB3830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Stacja Bazowa IoT (IoT Base Station):</w:t>
      </w:r>
    </w:p>
    <w:p xmlns:wp14="http://schemas.microsoft.com/office/word/2010/wordml" w:rsidRPr="002234F7" w:rsidR="00B74153" w:rsidP="7CB0041F" w:rsidRDefault="00B74153" w14:paraId="08D393B9" wp14:textId="3FC732F1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Centralny węzeł komunikacyjny, który obsługuje komunikację między urządzeniami IoT a infrastrukturą sieciową.</w:t>
      </w:r>
    </w:p>
    <w:p xmlns:wp14="http://schemas.microsoft.com/office/word/2010/wordml" w:rsidRPr="002234F7" w:rsidR="00B74153" w:rsidP="00F55385" w:rsidRDefault="00B74153" w14:paraId="4C069A77" wp14:textId="01B6BA59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723622CF" wp14:textId="47F7927F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Anteny Inteligentne (Smart Antennas):</w:t>
      </w:r>
    </w:p>
    <w:p xmlns:wp14="http://schemas.microsoft.com/office/word/2010/wordml" w:rsidRPr="002234F7" w:rsidR="00B74153" w:rsidP="7CB0041F" w:rsidRDefault="00B74153" w14:paraId="4A984DB6" wp14:textId="5A8FDBA4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Anteny, które posiadają zdolność dostosowywania swoich parametrów, takich jak kierunek promieniowania, do zmieniających się warunków, co zwiększa wydajność i zakres komunikacji.</w:t>
      </w:r>
    </w:p>
    <w:p xmlns:wp14="http://schemas.microsoft.com/office/word/2010/wordml" w:rsidRPr="002234F7" w:rsidR="00B74153" w:rsidP="00F55385" w:rsidRDefault="00B74153" w14:paraId="28ACF39B" wp14:textId="171699CC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66C48418" wp14:textId="3693CA8F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MIMO (Multiple Input, Multiple Output):</w:t>
      </w:r>
    </w:p>
    <w:p xmlns:wp14="http://schemas.microsoft.com/office/word/2010/wordml" w:rsidRPr="002234F7" w:rsidR="00B74153" w:rsidP="00F55385" w:rsidRDefault="00B74153" w14:paraId="22337BB1" wp14:textId="51379ABE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xmlns:wp14="http://schemas.microsoft.com/office/word/2010/wordml" w:rsidRPr="002234F7" w:rsidR="00B74153" w:rsidP="7CB0041F" w:rsidRDefault="00B74153" w14:paraId="31B4E5B8" wp14:textId="58EA3DF5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Technologia wykorzystywana w antenach inteligentnych, która korzysta z wielu anten do jednoczesnego wysyłania i odbierania danych, poprawiając przepustowość i jakość sygnału.</w:t>
      </w:r>
    </w:p>
    <w:p xmlns:wp14="http://schemas.microsoft.com/office/word/2010/wordml" w:rsidRPr="002234F7" w:rsidR="00B74153" w:rsidP="00F55385" w:rsidRDefault="00B74153" w14:paraId="38FB17D3" wp14:textId="0F2D1029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4616D941" wp14:textId="20B03D7E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System Komunikacji Bezprzewodowej:</w:t>
      </w:r>
    </w:p>
    <w:p xmlns:wp14="http://schemas.microsoft.com/office/word/2010/wordml" w:rsidRPr="002234F7" w:rsidR="00B74153" w:rsidP="7CB0041F" w:rsidRDefault="00B74153" w14:paraId="62968C58" wp14:textId="0FC95DA8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Ogólna nazwa dla technologii komunikacji, w tym Bluetooth, Wi-Fi, czy Narrowband IoT (NB-IoT), używanych w projekcie.</w:t>
      </w:r>
    </w:p>
    <w:p xmlns:wp14="http://schemas.microsoft.com/office/word/2010/wordml" w:rsidRPr="002234F7" w:rsidR="00B74153" w:rsidP="00F55385" w:rsidRDefault="00B74153" w14:paraId="6D194B54" wp14:textId="5B8208BE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Topologia Sieci:</w:t>
      </w:r>
    </w:p>
    <w:p xmlns:wp14="http://schemas.microsoft.com/office/word/2010/wordml" w:rsidRPr="002234F7" w:rsidR="00B74153" w:rsidP="7CB0041F" w:rsidRDefault="00B74153" w14:paraId="5FF10C3A" wp14:textId="00A87300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Sposób, w jaki stacje bazowe IoT i urządzenia komunikują się ze sobą, np. topologia gwiazdy, siatki, czy drzewa.</w:t>
      </w:r>
    </w:p>
    <w:p xmlns:wp14="http://schemas.microsoft.com/office/word/2010/wordml" w:rsidRPr="002234F7" w:rsidR="00B74153" w:rsidP="00F55385" w:rsidRDefault="00B74153" w14:paraId="7B4FA960" wp14:textId="3EBE4EB0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6BA756CA" wp14:textId="022FBF6C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Protokoły Komunikacyjne:</w:t>
      </w:r>
    </w:p>
    <w:p xmlns:wp14="http://schemas.microsoft.com/office/word/2010/wordml" w:rsidRPr="002234F7" w:rsidR="00B74153" w:rsidP="00F55385" w:rsidRDefault="00B74153" w14:paraId="62D4E1B3" wp14:textId="2398A722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7CB0041F" w:rsidRDefault="00B74153" w14:paraId="3835772E" wp14:textId="7EBD3A51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Standardy określające, jak urządzenia w sieci wymieniają między sobą dane, np. MQTT, CoAP, czy HTTP.</w:t>
      </w:r>
    </w:p>
    <w:p xmlns:wp14="http://schemas.microsoft.com/office/word/2010/wordml" w:rsidRPr="002234F7" w:rsidR="00B74153" w:rsidP="00F55385" w:rsidRDefault="00B74153" w14:paraId="6245B5C9" wp14:textId="47E2430B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6F824076" wp14:textId="47D7FC62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Zarządzanie Zasobami Radiowymi (RRM - Radio Resource Management):</w:t>
      </w:r>
    </w:p>
    <w:p xmlns:wp14="http://schemas.microsoft.com/office/word/2010/wordml" w:rsidRPr="002234F7" w:rsidR="00B74153" w:rsidP="7CB0041F" w:rsidRDefault="00B74153" w14:paraId="308E443A" wp14:textId="6B35A060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Proces optymalizacji wykorzystania zasobów radiowych, takich jak częstotliwości i moc, dla poprawy wydajności sieci.</w:t>
      </w:r>
    </w:p>
    <w:p xmlns:wp14="http://schemas.microsoft.com/office/word/2010/wordml" w:rsidRPr="002234F7" w:rsidR="00B74153" w:rsidP="00F55385" w:rsidRDefault="00B74153" w14:paraId="36D37365" wp14:textId="62210FB7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115C2DC9" wp14:textId="124BDE1E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Inteligentne Analizy Danych:</w:t>
      </w:r>
    </w:p>
    <w:p xmlns:wp14="http://schemas.microsoft.com/office/word/2010/wordml" w:rsidRPr="002234F7" w:rsidR="00B74153" w:rsidP="7CB0041F" w:rsidRDefault="00B74153" w14:paraId="70E9695E" wp14:textId="2E29C209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Wykorzystanie algorytmów i sztucznej inteligencji do analizy danych zebranych przez stację bazową w celu optymalizacji sieci i lepszego zrozumienia zachowań urządzeń IoT.</w:t>
      </w:r>
    </w:p>
    <w:p xmlns:wp14="http://schemas.microsoft.com/office/word/2010/wordml" w:rsidRPr="002234F7" w:rsidR="00B74153" w:rsidP="00F55385" w:rsidRDefault="00B74153" w14:paraId="28DEDD65" wp14:textId="59FB4F08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7D985409" wp14:textId="76C15FFB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Bezpieczeństwo Sieci IoT:</w:t>
      </w:r>
    </w:p>
    <w:p xmlns:wp14="http://schemas.microsoft.com/office/word/2010/wordml" w:rsidRPr="002234F7" w:rsidR="00B74153" w:rsidP="7CB0041F" w:rsidRDefault="00B74153" w14:paraId="48FC96E6" wp14:textId="1EB8E9CF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Aspekty związane z zabezpieczeniem komunikacji i danych przesyłanych między urządzeniami IoT a stacją bazową, w tym szyfrowanie i autoryzacja.</w:t>
      </w:r>
    </w:p>
    <w:p xmlns:wp14="http://schemas.microsoft.com/office/word/2010/wordml" w:rsidRPr="002234F7" w:rsidR="00B74153" w:rsidP="00F55385" w:rsidRDefault="00B74153" w14:paraId="0AAEFCB4" wp14:textId="6C0FA8FF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 xml:space="preserve"> </w:t>
      </w:r>
    </w:p>
    <w:p xmlns:wp14="http://schemas.microsoft.com/office/word/2010/wordml" w:rsidRPr="002234F7" w:rsidR="00B74153" w:rsidP="00F55385" w:rsidRDefault="00B74153" w14:paraId="1FE352CA" wp14:textId="5882A168">
      <w:pPr/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Energooszczędność:</w:t>
      </w:r>
    </w:p>
    <w:p xmlns:wp14="http://schemas.microsoft.com/office/word/2010/wordml" w:rsidRPr="002234F7" w:rsidR="00B74153" w:rsidP="7CB0041F" w:rsidRDefault="00B74153" w14:paraId="677A49B6" wp14:textId="7BC9889E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hanging="360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</w:pPr>
      <w:r w:rsidRPr="7CB0041F" w:rsidR="61ED595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pl-PL"/>
        </w:rPr>
        <w:t>Optymalizacja zużycia energii przez stację bazową i urządzenia IoT w celu przedłużenia czasu pracy baterii.</w:t>
      </w:r>
    </w:p>
    <w:p xmlns:wp14="http://schemas.microsoft.com/office/word/2010/wordml" w:rsidRPr="002234F7" w:rsidR="00B74153" w:rsidP="7CB0041F" w:rsidRDefault="00B74153" w14:paraId="08CE6F91" wp14:textId="207A06A5">
      <w:pPr>
        <w:pStyle w:val="Normalny"/>
        <w:rPr>
          <w:rFonts w:ascii="Arial" w:hAnsi="Arial" w:cs="Arial"/>
        </w:rPr>
      </w:pPr>
    </w:p>
    <w:p xmlns:wp14="http://schemas.microsoft.com/office/word/2010/wordml" w:rsidRPr="002234F7" w:rsidR="00F016DE" w:rsidP="7CB0041F" w:rsidRDefault="00F016DE" w14:paraId="61CDCEAD" wp14:textId="02EA8430">
      <w:pPr>
        <w:pStyle w:val="Nagwek1"/>
        <w:ind w:left="0" w:firstLine="0"/>
        <w:rPr>
          <w:rFonts w:ascii="Arial" w:hAnsi="Arial" w:cs="Arial"/>
        </w:rPr>
      </w:pPr>
      <w:bookmarkStart w:name="_Toc114649498" w:id="8"/>
      <w:r w:rsidRPr="7CB0041F" w:rsidR="26B49335">
        <w:rPr>
          <w:rFonts w:ascii="Arial" w:hAnsi="Arial" w:cs="Arial"/>
        </w:rPr>
        <w:t>Cel i z</w:t>
      </w:r>
      <w:r w:rsidRPr="7CB0041F" w:rsidR="0C06531E">
        <w:rPr>
          <w:rFonts w:ascii="Arial" w:hAnsi="Arial" w:cs="Arial"/>
        </w:rPr>
        <w:t>ałożenia projektu</w:t>
      </w:r>
      <w:bookmarkEnd w:id="8"/>
    </w:p>
    <w:p w:rsidR="26B49335" w:rsidP="7CB0041F" w:rsidRDefault="26B49335" w14:paraId="5518AA6D" w14:textId="7C41B6F4">
      <w:pPr>
        <w:pStyle w:val="Nagwek2"/>
        <w:rPr>
          <w:rFonts w:ascii="Arial" w:hAnsi="Arial" w:cs="Arial"/>
        </w:rPr>
      </w:pPr>
      <w:bookmarkStart w:name="_Toc114649499" w:id="9"/>
      <w:r w:rsidRPr="7CB0041F" w:rsidR="26B49335">
        <w:rPr>
          <w:rFonts w:ascii="Arial" w:hAnsi="Arial" w:cs="Arial"/>
        </w:rPr>
        <w:t>Cel</w:t>
      </w:r>
      <w:r w:rsidRPr="7CB0041F" w:rsidR="5363658D">
        <w:rPr>
          <w:rFonts w:ascii="Arial" w:hAnsi="Arial" w:cs="Arial"/>
        </w:rPr>
        <w:t xml:space="preserve"> i założenia</w:t>
      </w:r>
      <w:r w:rsidRPr="7CB0041F" w:rsidR="26B49335">
        <w:rPr>
          <w:rFonts w:ascii="Arial" w:hAnsi="Arial" w:cs="Arial"/>
        </w:rPr>
        <w:t xml:space="preserve"> projektu</w:t>
      </w:r>
      <w:bookmarkEnd w:id="9"/>
      <w:r w:rsidRPr="7CB0041F" w:rsidR="0C06531E">
        <w:rPr>
          <w:rFonts w:ascii="Arial" w:hAnsi="Arial" w:cs="Arial"/>
        </w:rPr>
        <w:t xml:space="preserve"> </w:t>
      </w:r>
    </w:p>
    <w:p w:rsidR="1ECF701A" w:rsidP="7CB0041F" w:rsidRDefault="1ECF701A" w14:paraId="3AFC25F7" w14:textId="29682210">
      <w:pPr>
        <w:pStyle w:val="Tekstpodstawowy"/>
        <w:rPr>
          <w:i w:val="0"/>
          <w:iCs w:val="0"/>
        </w:rPr>
      </w:pPr>
      <w:r w:rsidRPr="7CB0041F" w:rsidR="1ECF701A">
        <w:rPr>
          <w:i w:val="0"/>
          <w:iCs w:val="0"/>
        </w:rPr>
        <w:t>Celem projektu jest stworzenie bezprzewodowej stacji bazowej pracującej w standardzie BLE (https://en.wikipedia.org/wiki/Bluetooth_Low_Energy)</w:t>
      </w:r>
      <w:r>
        <w:br/>
      </w:r>
      <w:r w:rsidRPr="7CB0041F" w:rsidR="1ECF701A">
        <w:rPr>
          <w:i w:val="0"/>
          <w:iCs w:val="0"/>
        </w:rPr>
        <w:t>przeznaczonej do wsparcia działania systemów i procesów w obrębie</w:t>
      </w:r>
      <w:r>
        <w:br/>
      </w:r>
      <w:r w:rsidRPr="7CB0041F" w:rsidR="1ECF701A">
        <w:rPr>
          <w:i w:val="0"/>
          <w:iCs w:val="0"/>
        </w:rPr>
        <w:t>wybranej infrastruktury, np. portów morskich, lotnisk, zakładów</w:t>
      </w:r>
      <w:r>
        <w:br/>
      </w:r>
      <w:r>
        <w:br/>
      </w:r>
      <w:r w:rsidRPr="7CB0041F" w:rsidR="1ECF701A">
        <w:rPr>
          <w:i w:val="0"/>
          <w:iCs w:val="0"/>
        </w:rPr>
        <w:t xml:space="preserve">przemysłowych, dużych obiektów infrastruktury lub budynków. System składać się będzie z dostępnych w zespole anten ze sterowaną wiązką pracujących w standardzie bezprzewodowym BLE, które po zintegrowaniu z </w:t>
      </w:r>
      <w:r w:rsidRPr="7CB0041F" w:rsidR="1ECF701A">
        <w:rPr>
          <w:i w:val="0"/>
          <w:iCs w:val="0"/>
        </w:rPr>
        <w:t>komupterem</w:t>
      </w:r>
      <w:r w:rsidRPr="7CB0041F" w:rsidR="1ECF701A">
        <w:rPr>
          <w:i w:val="0"/>
          <w:iCs w:val="0"/>
        </w:rPr>
        <w:t xml:space="preserve"> typu </w:t>
      </w:r>
      <w:r w:rsidRPr="7CB0041F" w:rsidR="1ECF701A">
        <w:rPr>
          <w:i w:val="0"/>
          <w:iCs w:val="0"/>
        </w:rPr>
        <w:t>Rasberry</w:t>
      </w:r>
      <w:r w:rsidRPr="7CB0041F" w:rsidR="1ECF701A">
        <w:rPr>
          <w:i w:val="0"/>
          <w:iCs w:val="0"/>
        </w:rPr>
        <w:t xml:space="preserve"> Pi/</w:t>
      </w:r>
      <w:r w:rsidRPr="7CB0041F" w:rsidR="1ECF701A">
        <w:rPr>
          <w:i w:val="0"/>
          <w:iCs w:val="0"/>
        </w:rPr>
        <w:t>Arduino</w:t>
      </w:r>
      <w:r w:rsidRPr="7CB0041F" w:rsidR="1ECF701A">
        <w:rPr>
          <w:i w:val="0"/>
          <w:iCs w:val="0"/>
        </w:rPr>
        <w:t xml:space="preserve"> montowane będą w kluczowych punktach</w:t>
      </w:r>
      <w:r>
        <w:br/>
      </w:r>
      <w:r>
        <w:br/>
      </w:r>
      <w:r w:rsidRPr="7CB0041F" w:rsidR="1ECF701A">
        <w:rPr>
          <w:i w:val="0"/>
          <w:iCs w:val="0"/>
        </w:rPr>
        <w:t xml:space="preserve">wybranego obszaru, końcowych urządzeń Internetu Rzeczy - </w:t>
      </w:r>
      <w:r w:rsidRPr="7CB0041F" w:rsidR="1ECF701A">
        <w:rPr>
          <w:i w:val="0"/>
          <w:iCs w:val="0"/>
        </w:rPr>
        <w:t>IoT</w:t>
      </w:r>
      <w:r w:rsidRPr="7CB0041F" w:rsidR="1ECF701A">
        <w:rPr>
          <w:i w:val="0"/>
          <w:iCs w:val="0"/>
        </w:rPr>
        <w:t xml:space="preserve"> (ang.</w:t>
      </w:r>
      <w:r>
        <w:br/>
      </w:r>
      <w:r w:rsidRPr="7CB0041F" w:rsidR="1ECF701A">
        <w:rPr>
          <w:i w:val="0"/>
          <w:iCs w:val="0"/>
        </w:rPr>
        <w:t>Internet-of-</w:t>
      </w:r>
      <w:r w:rsidRPr="7CB0041F" w:rsidR="1ECF701A">
        <w:rPr>
          <w:i w:val="0"/>
          <w:iCs w:val="0"/>
        </w:rPr>
        <w:t>Things</w:t>
      </w:r>
      <w:r w:rsidRPr="7CB0041F" w:rsidR="1ECF701A">
        <w:rPr>
          <w:i w:val="0"/>
          <w:iCs w:val="0"/>
        </w:rPr>
        <w:t xml:space="preserve"> https://en.wikipedia.org/wiki/Internet_of_things) monitorujących wybrane parametry istotne z punktu</w:t>
      </w:r>
      <w:r>
        <w:br/>
      </w:r>
      <w:r w:rsidRPr="7CB0041F" w:rsidR="1ECF701A">
        <w:rPr>
          <w:i w:val="0"/>
          <w:iCs w:val="0"/>
        </w:rPr>
        <w:t xml:space="preserve">widzenia efektywności lub bezpieczeństwa urządzeń </w:t>
      </w:r>
      <w:r w:rsidRPr="7CB0041F" w:rsidR="1ECF701A">
        <w:rPr>
          <w:i w:val="0"/>
          <w:iCs w:val="0"/>
        </w:rPr>
        <w:t>IoT</w:t>
      </w:r>
      <w:r w:rsidRPr="7CB0041F" w:rsidR="1ECF701A">
        <w:rPr>
          <w:i w:val="0"/>
          <w:iCs w:val="0"/>
        </w:rPr>
        <w:t xml:space="preserve"> systemu, a</w:t>
      </w:r>
      <w:r>
        <w:br/>
      </w:r>
      <w:r>
        <w:br/>
      </w:r>
      <w:r w:rsidRPr="7CB0041F" w:rsidR="1ECF701A">
        <w:rPr>
          <w:i w:val="0"/>
          <w:iCs w:val="0"/>
        </w:rPr>
        <w:t>także aplikacji serwerowej gromadzącej dane i interfejsu użytkownika.</w:t>
      </w:r>
    </w:p>
    <w:p xmlns:wp14="http://schemas.microsoft.com/office/word/2010/wordml" w:rsidRPr="002234F7" w:rsidR="00E16E8F" w:rsidP="00D26B9B" w:rsidRDefault="00E16E8F" w14:paraId="52E56223" wp14:textId="115CD359">
      <w:pPr>
        <w:pStyle w:val="komentarz"/>
        <w:rPr>
          <w:rFonts w:cs="Arial"/>
        </w:rPr>
      </w:pPr>
    </w:p>
    <w:p xmlns:wp14="http://schemas.microsoft.com/office/word/2010/wordml" w:rsidRPr="002234F7" w:rsidR="00E16E8F" w:rsidP="00E16E8F" w:rsidRDefault="00E16E8F" w14:paraId="07547A01" wp14:textId="77777777">
      <w:pPr>
        <w:rPr>
          <w:rFonts w:ascii="Arial" w:hAnsi="Arial" w:cs="Arial"/>
        </w:rPr>
      </w:pPr>
    </w:p>
    <w:p xmlns:wp14="http://schemas.microsoft.com/office/word/2010/wordml" w:rsidRPr="002234F7" w:rsidR="00E16E8F" w:rsidP="7CB0041F" w:rsidRDefault="005C4328" w14:paraId="0ADED631" wp14:textId="5D277BFC">
      <w:pPr>
        <w:pStyle w:val="Nagwek3"/>
        <w:rPr>
          <w:rFonts w:ascii="Arial" w:hAnsi="Arial" w:cs="Arial"/>
        </w:rPr>
      </w:pPr>
      <w:r w:rsidRPr="7CB0041F" w:rsidR="5C0C8BC2">
        <w:rPr>
          <w:rFonts w:ascii="Arial" w:hAnsi="Arial" w:cs="Arial"/>
        </w:rPr>
        <w:t xml:space="preserve">Wykonanie prototypu anteny </w:t>
      </w:r>
      <w:r w:rsidRPr="7CB0041F" w:rsidR="5C0C8BC2">
        <w:rPr>
          <w:rFonts w:ascii="Arial" w:hAnsi="Arial" w:cs="Arial"/>
        </w:rPr>
        <w:t>kierunowej</w:t>
      </w:r>
      <w:r w:rsidRPr="7CB0041F" w:rsidR="5C0C8BC2">
        <w:rPr>
          <w:rFonts w:ascii="Arial" w:hAnsi="Arial" w:cs="Arial"/>
        </w:rPr>
        <w:t xml:space="preserve"> z elektronicznie sterowaną wiązką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FDD7D8F" w:rsidP="7CB0041F" w:rsidRDefault="0FDD7D8F" w14:paraId="18557A67" w14:textId="3F652AB3">
      <w:pPr>
        <w:pStyle w:val="Normalny"/>
        <w:rPr>
          <w:rFonts w:ascii="Calibri" w:hAnsi="Calibri" w:eastAsia="Calibri" w:cs="Calibri" w:asciiTheme="minorAscii" w:hAnsiTheme="minorAscii" w:eastAsiaTheme="minorAscii" w:cstheme="minorAscii"/>
        </w:rPr>
      </w:pPr>
      <w:r w:rsidRPr="7CB0041F" w:rsidR="0FDD7D8F">
        <w:rPr>
          <w:rFonts w:ascii="Calibri" w:hAnsi="Calibri" w:eastAsia="Calibri" w:cs="Calibri" w:asciiTheme="minorAscii" w:hAnsiTheme="minorAscii" w:eastAsiaTheme="minorAscii" w:cstheme="minorAscii"/>
        </w:rPr>
        <w:t xml:space="preserve">- zapoznanie się z literaturą </w:t>
      </w:r>
    </w:p>
    <w:p w:rsidR="0FDD7D8F" w:rsidP="7CB0041F" w:rsidRDefault="0FDD7D8F" w14:paraId="5C6E8E31" w14:textId="2FC9FD77">
      <w:pPr>
        <w:pStyle w:val="Normalny"/>
        <w:rPr>
          <w:rFonts w:ascii="Calibri" w:hAnsi="Calibri" w:eastAsia="Calibri" w:cs="Calibri" w:asciiTheme="minorAscii" w:hAnsiTheme="minorAscii" w:eastAsiaTheme="minorAscii" w:cstheme="minorAscii"/>
        </w:rPr>
      </w:pPr>
      <w:r w:rsidRPr="7CB0041F" w:rsidR="0FDD7D8F">
        <w:rPr>
          <w:rFonts w:ascii="Calibri" w:hAnsi="Calibri" w:eastAsia="Calibri" w:cs="Calibri" w:asciiTheme="minorAscii" w:hAnsiTheme="minorAscii" w:eastAsiaTheme="minorAscii" w:cstheme="minorAscii"/>
        </w:rPr>
        <w:t xml:space="preserve">-zgromadzenie </w:t>
      </w:r>
      <w:r w:rsidRPr="7CB0041F" w:rsidR="7C2EB62B">
        <w:rPr>
          <w:rFonts w:ascii="Calibri" w:hAnsi="Calibri" w:eastAsia="Calibri" w:cs="Calibri" w:asciiTheme="minorAscii" w:hAnsiTheme="minorAscii" w:eastAsiaTheme="minorAscii" w:cstheme="minorAscii"/>
        </w:rPr>
        <w:t>niezbędnego hardware</w:t>
      </w:r>
    </w:p>
    <w:p w:rsidR="7C2EB62B" w:rsidP="7CB0041F" w:rsidRDefault="7C2EB62B" w14:paraId="344366AE" w14:textId="101A32B1">
      <w:pPr>
        <w:pStyle w:val="Normalny"/>
        <w:rPr>
          <w:rFonts w:ascii="Calibri" w:hAnsi="Calibri" w:eastAsia="Calibri" w:cs="Calibri" w:asciiTheme="minorAscii" w:hAnsiTheme="minorAscii" w:eastAsiaTheme="minorAscii" w:cstheme="minorAscii"/>
        </w:rPr>
      </w:pPr>
      <w:r w:rsidRPr="7CB0041F" w:rsidR="7C2EB62B">
        <w:rPr>
          <w:rFonts w:ascii="Calibri" w:hAnsi="Calibri" w:eastAsia="Calibri" w:cs="Calibri" w:asciiTheme="minorAscii" w:hAnsiTheme="minorAscii" w:eastAsiaTheme="minorAscii" w:cstheme="minorAscii"/>
        </w:rPr>
        <w:t>-zaprogramowanie układu</w:t>
      </w:r>
    </w:p>
    <w:p w:rsidR="5C0C8BC2" w:rsidP="7CB0041F" w:rsidRDefault="5C0C8BC2" w14:paraId="0EA4C827" w14:textId="1C7CD59D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CB0041F" w:rsidR="5C0C8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2.2.2 </w:t>
      </w:r>
      <w:r>
        <w:tab/>
      </w:r>
      <w:r w:rsidRPr="7CB0041F" w:rsidR="5C0C8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Przeprowadzenie pomiarów kształtu kierunkowej charakterystyki promieniowani</w:t>
      </w:r>
      <w:r w:rsidRPr="7CB0041F" w:rsidR="28240A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</w:t>
      </w:r>
    </w:p>
    <w:p w:rsidR="5C0C8BC2" w:rsidP="7CB0041F" w:rsidRDefault="5C0C8BC2" w14:paraId="165DAF58" w14:textId="66DB5D50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CB0041F" w:rsidR="5C0C8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2.2.3 </w:t>
      </w:r>
      <w:r>
        <w:tab/>
      </w:r>
      <w:r w:rsidRPr="7CB0041F" w:rsidR="57A0C2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Dodanie dodatkowych funkcjonalności anteny</w:t>
      </w:r>
    </w:p>
    <w:p xmlns:wp14="http://schemas.microsoft.com/office/word/2010/wordml" w:rsidRPr="002234F7" w:rsidR="00B74153" w:rsidP="00367BFB" w:rsidRDefault="00B74153" w14:paraId="48E51C12" wp14:textId="77777777">
      <w:pPr>
        <w:pStyle w:val="Nagwek1"/>
        <w:rPr>
          <w:rFonts w:ascii="Arial" w:hAnsi="Arial" w:cs="Arial"/>
        </w:rPr>
      </w:pPr>
      <w:bookmarkStart w:name="_Toc114649502" w:id="12"/>
      <w:r w:rsidRPr="002234F7">
        <w:rPr>
          <w:rFonts w:ascii="Arial" w:hAnsi="Arial" w:cs="Arial"/>
        </w:rPr>
        <w:t>Organizacja projektu</w:t>
      </w:r>
      <w:bookmarkEnd w:id="12"/>
    </w:p>
    <w:p xmlns:wp14="http://schemas.microsoft.com/office/word/2010/wordml" w:rsidRPr="002234F7" w:rsidR="00EE54F7" w:rsidP="005F21AD" w:rsidRDefault="00B74153" w14:paraId="13924470" wp14:textId="77777777">
      <w:pPr>
        <w:pStyle w:val="Nagwek2"/>
        <w:rPr>
          <w:rFonts w:ascii="Arial" w:hAnsi="Arial" w:cs="Arial"/>
        </w:rPr>
      </w:pPr>
      <w:bookmarkStart w:name="_Toc114649503" w:id="13"/>
      <w:r w:rsidRPr="7CB0041F" w:rsidR="1B39F693">
        <w:rPr>
          <w:rFonts w:ascii="Arial" w:hAnsi="Arial" w:cs="Arial"/>
        </w:rPr>
        <w:t>Zespół projektowy</w:t>
      </w:r>
      <w:bookmarkEnd w:id="13"/>
    </w:p>
    <w:p xmlns:wp14="http://schemas.microsoft.com/office/word/2010/wordml" w:rsidRPr="002234F7" w:rsidR="00732C02" w:rsidP="0038372A" w:rsidRDefault="00E054D4" w14:paraId="20B10456" wp14:textId="77777777">
      <w:pPr>
        <w:pStyle w:val="Tekstpodstawowy"/>
      </w:pPr>
      <w:r w:rsidRPr="002234F7">
        <w:t>Tabela 3.1. Członkowie zespołu projektowego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80"/>
        <w:gridCol w:w="2835"/>
        <w:gridCol w:w="1908"/>
        <w:gridCol w:w="3350"/>
      </w:tblGrid>
      <w:tr xmlns:wp14="http://schemas.microsoft.com/office/word/2010/wordml" w:rsidRPr="002234F7" w:rsidR="00732C02" w:rsidTr="7CB0041F" w14:paraId="3673B2AF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0038372A" w:rsidRDefault="00732C02" w14:paraId="4840D583" wp14:textId="77777777">
            <w:pPr>
              <w:pStyle w:val="Tekstpodstawowy"/>
            </w:pPr>
            <w:r w:rsidRPr="002234F7">
              <w:t>Lp.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0038372A" w:rsidRDefault="00732C02" w14:paraId="60053897" wp14:textId="77777777">
            <w:pPr>
              <w:pStyle w:val="Tekstpodstawowy"/>
            </w:pPr>
            <w:r w:rsidRPr="002234F7">
              <w:t>Imię i nazwisko członka zespołu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0038372A" w:rsidRDefault="00732C02" w14:paraId="1EC93C0D" wp14:textId="77777777">
            <w:pPr>
              <w:pStyle w:val="Tekstpodstawowy"/>
            </w:pPr>
            <w:r w:rsidRPr="002234F7">
              <w:t>Rola w projekcie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0038372A" w:rsidRDefault="00732C02" w14:paraId="6EFB11F7" wp14:textId="77777777">
            <w:pPr>
              <w:pStyle w:val="Tekstpodstawowy"/>
            </w:pPr>
            <w:r w:rsidRPr="002234F7">
              <w:t>E-mail kontaktowy</w:t>
            </w:r>
          </w:p>
        </w:tc>
      </w:tr>
      <w:tr xmlns:wp14="http://schemas.microsoft.com/office/word/2010/wordml" w:rsidRPr="002234F7" w:rsidR="00732C02" w:rsidTr="7CB0041F" w14:paraId="5043CB0F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0038372A" w:rsidRDefault="00732C02" w14:paraId="07459315" wp14:textId="3C1F1460">
            <w:pPr>
              <w:pStyle w:val="Tekstpodstawowy"/>
            </w:pPr>
            <w:r w:rsidR="7E64F7D8">
              <w:rPr/>
              <w:t>1.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0038372A" w:rsidRDefault="00732C02" w14:paraId="6537F28F" wp14:textId="0D52D5AE">
            <w:pPr>
              <w:pStyle w:val="Tekstpodstawowy"/>
            </w:pPr>
            <w:r w:rsidR="7E64F7D8">
              <w:rPr/>
              <w:t>Maciej Soczyński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0038372A" w:rsidRDefault="00732C02" w14:paraId="6DFB9E20" wp14:textId="1583F181">
            <w:pPr>
              <w:pStyle w:val="Tekstpodstawowy"/>
            </w:pPr>
            <w:r w:rsidR="7E64F7D8">
              <w:rPr/>
              <w:t>Kierownik projektu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0038372A" w:rsidRDefault="00732C02" w14:paraId="70DF9E56" wp14:textId="1BA135A8">
            <w:pPr>
              <w:pStyle w:val="Tekstpodstawowy"/>
            </w:pPr>
            <w:r w:rsidR="7E64F7D8">
              <w:rPr/>
              <w:t>s188946@student.pg.edu.pl</w:t>
            </w:r>
          </w:p>
        </w:tc>
      </w:tr>
      <w:tr xmlns:wp14="http://schemas.microsoft.com/office/word/2010/wordml" w:rsidRPr="002234F7" w:rsidR="00732C02" w:rsidTr="7CB0041F" w14:paraId="44E871BC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0038372A" w:rsidRDefault="00732C02" w14:paraId="144A5D23" wp14:textId="2F2B36BA">
            <w:pPr>
              <w:pStyle w:val="Tekstpodstawowy"/>
            </w:pPr>
            <w:r w:rsidR="7E64F7D8">
              <w:rPr/>
              <w:t>2.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0038372A" w:rsidRDefault="00732C02" w14:paraId="738610EB" wp14:textId="3619BA16">
            <w:pPr>
              <w:pStyle w:val="Tekstpodstawowy"/>
            </w:pPr>
            <w:r w:rsidR="7E64F7D8">
              <w:rPr/>
              <w:t>Wiktor Mówiński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0038372A" w:rsidRDefault="00732C02" w14:paraId="637805D2" wp14:textId="6639BB6D">
            <w:pPr>
              <w:pStyle w:val="Tekstpodstawowy"/>
            </w:pPr>
            <w:r w:rsidR="7E64F7D8">
              <w:rPr/>
              <w:t>Co-Kierownik, Programista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0038372A" w:rsidRDefault="00732C02" w14:paraId="463F29E8" wp14:textId="4EECFC31">
            <w:pPr>
              <w:pStyle w:val="Tekstpodstawowy"/>
            </w:pPr>
            <w:r w:rsidR="7E64F7D8">
              <w:rPr/>
              <w:t>s188955@student.pg.edu.pl</w:t>
            </w:r>
          </w:p>
        </w:tc>
      </w:tr>
      <w:tr xmlns:wp14="http://schemas.microsoft.com/office/word/2010/wordml" w:rsidRPr="002234F7" w:rsidR="00732C02" w:rsidTr="7CB0041F" w14:paraId="3B7B4B86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0038372A" w:rsidRDefault="00732C02" w14:paraId="3A0FF5F2" wp14:textId="409D7C20">
            <w:pPr>
              <w:pStyle w:val="Tekstpodstawowy"/>
            </w:pPr>
            <w:r w:rsidR="7E64F7D8">
              <w:rPr/>
              <w:t>3.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0038372A" w:rsidRDefault="00732C02" w14:paraId="5630AD66" wp14:textId="01F8CDB9">
            <w:pPr>
              <w:pStyle w:val="Tekstpodstawowy"/>
            </w:pPr>
            <w:r w:rsidR="7E64F7D8">
              <w:rPr/>
              <w:t>Michał Fenczyszyn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0038372A" w:rsidRDefault="00732C02" w14:paraId="61829076" wp14:textId="045AD0AC">
            <w:pPr>
              <w:pStyle w:val="Tekstpodstawowy"/>
            </w:pPr>
            <w:r w:rsidR="3017379B">
              <w:rPr/>
              <w:t xml:space="preserve">Wyszukiwanie </w:t>
            </w:r>
            <w:r w:rsidR="3017379B">
              <w:rPr/>
              <w:t>materałów</w:t>
            </w:r>
            <w:r w:rsidR="3017379B">
              <w:rPr/>
              <w:t xml:space="preserve">, </w:t>
            </w:r>
            <w:r w:rsidR="6DFECF61">
              <w:rPr/>
              <w:t>Redaktor dokumentacji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0038372A" w:rsidRDefault="00732C02" w14:paraId="2BA226A1" wp14:textId="0FBAFEF5">
            <w:pPr>
              <w:pStyle w:val="Tekstpodstawowy"/>
            </w:pPr>
            <w:r w:rsidR="7E64F7D8">
              <w:rPr/>
              <w:t>s180340@student.pg.edu.pl</w:t>
            </w:r>
          </w:p>
        </w:tc>
      </w:tr>
      <w:tr xmlns:wp14="http://schemas.microsoft.com/office/word/2010/wordml" w:rsidRPr="002234F7" w:rsidR="00732C02" w:rsidTr="7CB0041F" w14:paraId="17AD93B2" wp14:textId="77777777">
        <w:trPr>
          <w:jc w:val="center"/>
          <w:trHeight w:val="330"/>
        </w:trPr>
        <w:tc>
          <w:tcPr>
            <w:tcW w:w="580" w:type="dxa"/>
            <w:shd w:val="clear" w:color="auto" w:fill="auto"/>
            <w:tcMar/>
          </w:tcPr>
          <w:p w:rsidRPr="002234F7" w:rsidR="00732C02" w:rsidP="0038372A" w:rsidRDefault="00732C02" w14:paraId="0DE4B5B7" wp14:textId="1ED178AF">
            <w:pPr>
              <w:pStyle w:val="Tekstpodstawowy"/>
            </w:pPr>
            <w:r w:rsidR="7E64F7D8">
              <w:rPr/>
              <w:t>4.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0038372A" w:rsidRDefault="00732C02" w14:paraId="66204FF1" wp14:textId="602EE27A">
            <w:pPr>
              <w:pStyle w:val="Tekstpodstawowy"/>
            </w:pPr>
            <w:r w:rsidR="7E64F7D8">
              <w:rPr/>
              <w:t>Jakub Pawłowski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0038372A" w:rsidRDefault="00732C02" w14:paraId="2DBF0D7D" wp14:textId="18E00C45">
            <w:pPr>
              <w:pStyle w:val="Tekstpodstawowy"/>
            </w:pPr>
            <w:r w:rsidR="0A04C339">
              <w:rPr/>
              <w:t xml:space="preserve">Programista, </w:t>
            </w:r>
            <w:r w:rsidR="7E64F7D8">
              <w:rPr/>
              <w:t>Redaktor dokumentacji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0038372A" w:rsidRDefault="00732C02" w14:paraId="6B62F1B3" wp14:textId="5D165915">
            <w:pPr>
              <w:pStyle w:val="Tekstpodstawowy"/>
            </w:pPr>
            <w:r w:rsidR="7E64F7D8">
              <w:rPr/>
              <w:t>s188907@student.pg.edu.pl</w:t>
            </w:r>
          </w:p>
        </w:tc>
      </w:tr>
      <w:tr xmlns:wp14="http://schemas.microsoft.com/office/word/2010/wordml" w:rsidRPr="002234F7" w:rsidR="00732C02" w:rsidTr="7CB0041F" w14:paraId="02F2C34E" wp14:textId="77777777">
        <w:trPr>
          <w:jc w:val="center"/>
        </w:trPr>
        <w:tc>
          <w:tcPr>
            <w:tcW w:w="580" w:type="dxa"/>
            <w:shd w:val="clear" w:color="auto" w:fill="auto"/>
            <w:tcMar/>
          </w:tcPr>
          <w:p w:rsidRPr="002234F7" w:rsidR="00732C02" w:rsidP="0038372A" w:rsidRDefault="00732C02" w14:paraId="680A4E5D" wp14:textId="6DB4C586">
            <w:pPr>
              <w:pStyle w:val="Tekstpodstawowy"/>
            </w:pPr>
            <w:r w:rsidR="7E64F7D8">
              <w:rPr/>
              <w:t>5.</w:t>
            </w:r>
          </w:p>
        </w:tc>
        <w:tc>
          <w:tcPr>
            <w:tcW w:w="2835" w:type="dxa"/>
            <w:shd w:val="clear" w:color="auto" w:fill="auto"/>
            <w:tcMar/>
          </w:tcPr>
          <w:p w:rsidRPr="002234F7" w:rsidR="00732C02" w:rsidP="0038372A" w:rsidRDefault="00732C02" w14:paraId="19219836" wp14:textId="0803B758">
            <w:pPr>
              <w:pStyle w:val="Tekstpodstawowy"/>
            </w:pPr>
            <w:r w:rsidR="7E64F7D8">
              <w:rPr/>
              <w:t>Filip Lewiński</w:t>
            </w:r>
          </w:p>
        </w:tc>
        <w:tc>
          <w:tcPr>
            <w:tcW w:w="1908" w:type="dxa"/>
            <w:shd w:val="clear" w:color="auto" w:fill="auto"/>
            <w:tcMar/>
          </w:tcPr>
          <w:p w:rsidRPr="002234F7" w:rsidR="00732C02" w:rsidP="0038372A" w:rsidRDefault="00732C02" w14:paraId="296FEF7D" wp14:textId="4ACCA236">
            <w:pPr>
              <w:pStyle w:val="Tekstpodstawowy"/>
            </w:pPr>
            <w:r w:rsidR="7E64F7D8">
              <w:rPr/>
              <w:t>Główny Programista</w:t>
            </w:r>
          </w:p>
        </w:tc>
        <w:tc>
          <w:tcPr>
            <w:tcW w:w="3350" w:type="dxa"/>
            <w:shd w:val="clear" w:color="auto" w:fill="auto"/>
            <w:tcMar/>
          </w:tcPr>
          <w:p w:rsidRPr="002234F7" w:rsidR="00732C02" w:rsidP="0038372A" w:rsidRDefault="00732C02" w14:paraId="7194DBDC" wp14:textId="66673BD7">
            <w:pPr>
              <w:pStyle w:val="Tekstpodstawowy"/>
            </w:pPr>
            <w:r w:rsidR="7E64F7D8">
              <w:rPr/>
              <w:t>s188775@student.pg.edu.pl</w:t>
            </w:r>
          </w:p>
        </w:tc>
      </w:tr>
    </w:tbl>
    <w:p xmlns:wp14="http://schemas.microsoft.com/office/word/2010/wordml" w:rsidRPr="002234F7" w:rsidR="00E16E8F" w:rsidP="00E16E8F" w:rsidRDefault="00E16E8F" w14:paraId="769D0D3C" wp14:textId="77777777">
      <w:pPr>
        <w:pStyle w:val="Nagwek2"/>
        <w:numPr>
          <w:ilvl w:val="0"/>
          <w:numId w:val="0"/>
        </w:numPr>
        <w:rPr>
          <w:rFonts w:ascii="Arial" w:hAnsi="Arial" w:cs="Arial"/>
        </w:rPr>
      </w:pPr>
    </w:p>
    <w:p xmlns:wp14="http://schemas.microsoft.com/office/word/2010/wordml" w:rsidRPr="002234F7" w:rsidR="00EE54F7" w:rsidP="00EE54F7" w:rsidRDefault="00EE54F7" w14:paraId="15C605A9" wp14:textId="77777777">
      <w:pPr>
        <w:pStyle w:val="Nagwek2"/>
        <w:rPr>
          <w:rFonts w:ascii="Arial" w:hAnsi="Arial" w:cs="Arial"/>
        </w:rPr>
      </w:pPr>
      <w:bookmarkStart w:name="_Toc114649504" w:id="14"/>
      <w:r w:rsidRPr="002234F7">
        <w:rPr>
          <w:rFonts w:ascii="Arial" w:hAnsi="Arial" w:cs="Arial"/>
        </w:rPr>
        <w:t>Nadzór nad projektem</w:t>
      </w:r>
      <w:bookmarkEnd w:id="14"/>
    </w:p>
    <w:p xmlns:wp14="http://schemas.microsoft.com/office/word/2010/wordml" w:rsidRPr="002234F7" w:rsidR="00EE54F7" w:rsidP="00D26B9B" w:rsidRDefault="00EE54F7" w14:paraId="54CD245A" wp14:textId="77777777">
      <w:pPr>
        <w:pStyle w:val="komentarz"/>
        <w:rPr>
          <w:rFonts w:cs="Arial"/>
          <w:highlight w:val="yellow"/>
        </w:rPr>
      </w:pPr>
    </w:p>
    <w:p xmlns:wp14="http://schemas.microsoft.com/office/word/2010/wordml" w:rsidRPr="002234F7" w:rsidR="00E054D4" w:rsidP="0038372A" w:rsidRDefault="00E054D4" w14:paraId="555D03B1" wp14:textId="77777777">
      <w:pPr>
        <w:pStyle w:val="Tekstpodstawowy"/>
      </w:pPr>
      <w:r w:rsidRPr="002234F7">
        <w:t>Tabela 3.2. Osoby pełniące nadzór nad projektem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73"/>
        <w:gridCol w:w="6132"/>
      </w:tblGrid>
      <w:tr xmlns:wp14="http://schemas.microsoft.com/office/word/2010/wordml" w:rsidRPr="002234F7" w:rsidR="005A1F58" w:rsidTr="7CB0041F" w14:paraId="2C4FD12B" wp14:textId="77777777">
        <w:tc>
          <w:tcPr>
            <w:tcW w:w="3143" w:type="dxa"/>
            <w:shd w:val="clear" w:color="auto" w:fill="auto"/>
            <w:tcMar/>
          </w:tcPr>
          <w:p w:rsidRPr="002234F7" w:rsidR="005A1F58" w:rsidP="00D26B9B" w:rsidRDefault="005A1F58" w14:paraId="199011D9" wp14:textId="77777777">
            <w:pPr>
              <w:pStyle w:val="komentarz"/>
              <w:rPr>
                <w:rFonts w:cs="Arial"/>
                <w:b/>
                <w:i w:val="0"/>
              </w:rPr>
            </w:pPr>
            <w:proofErr w:type="spellStart"/>
            <w:r w:rsidRPr="002234F7">
              <w:rPr>
                <w:rFonts w:cs="Arial"/>
                <w:b/>
                <w:i w:val="0"/>
              </w:rPr>
              <w:t>Nazwa</w:t>
            </w:r>
            <w:proofErr w:type="spellEnd"/>
            <w:r w:rsidRPr="002234F7">
              <w:rPr>
                <w:rFonts w:cs="Arial"/>
                <w:b/>
                <w:i w:val="0"/>
              </w:rPr>
              <w:t xml:space="preserve"> </w:t>
            </w:r>
            <w:proofErr w:type="spellStart"/>
            <w:r w:rsidRPr="002234F7">
              <w:rPr>
                <w:rFonts w:cs="Arial"/>
                <w:b/>
                <w:i w:val="0"/>
              </w:rPr>
              <w:t>katedry</w:t>
            </w:r>
            <w:proofErr w:type="spellEnd"/>
          </w:p>
        </w:tc>
        <w:tc>
          <w:tcPr>
            <w:tcW w:w="6288" w:type="dxa"/>
            <w:shd w:val="clear" w:color="auto" w:fill="auto"/>
            <w:tcMar/>
          </w:tcPr>
          <w:p w:rsidRPr="002234F7" w:rsidR="005A1F58" w:rsidP="00D26B9B" w:rsidRDefault="005A1F58" w14:paraId="10EADEE9" wp14:textId="046FF73B">
            <w:pPr>
              <w:pStyle w:val="komentarz"/>
            </w:pPr>
            <w:r w:rsidRPr="7CB0041F" w:rsidR="45A276E9">
              <w:rPr>
                <w:rFonts w:ascii="Arial" w:hAnsi="Arial" w:eastAsia="Arial" w:cs="Arial"/>
                <w:i w:val="1"/>
                <w:iCs w:val="1"/>
                <w:noProof w:val="0"/>
                <w:sz w:val="16"/>
                <w:szCs w:val="16"/>
                <w:lang w:val="pl-PL"/>
              </w:rPr>
              <w:t>Katedra Inżyniernii Mikrofalowej i Antenowej</w:t>
            </w:r>
          </w:p>
        </w:tc>
      </w:tr>
    </w:tbl>
    <w:p xmlns:wp14="http://schemas.microsoft.com/office/word/2010/wordml" w:rsidRPr="002234F7" w:rsidR="005F21AD" w:rsidP="005F21AD" w:rsidRDefault="005F21AD" w14:paraId="1231BE67" wp14:textId="77777777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51"/>
        <w:gridCol w:w="3041"/>
        <w:gridCol w:w="3113"/>
      </w:tblGrid>
      <w:tr xmlns:wp14="http://schemas.microsoft.com/office/word/2010/wordml" w:rsidRPr="002234F7" w:rsidR="00487539" w:rsidTr="7CB0041F" w14:paraId="4D923036" wp14:textId="77777777">
        <w:tc>
          <w:tcPr>
            <w:tcW w:w="3143" w:type="dxa"/>
            <w:shd w:val="clear" w:color="auto" w:fill="auto"/>
            <w:tcMar/>
          </w:tcPr>
          <w:p w:rsidRPr="002234F7" w:rsidR="005A1F58" w:rsidP="005A1F58" w:rsidRDefault="005A1F58" w14:paraId="7C705DF9" wp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2234F7">
              <w:rPr>
                <w:rFonts w:ascii="Arial" w:hAnsi="Arial" w:cs="Arial"/>
                <w:b/>
                <w:bCs/>
                <w:sz w:val="16"/>
                <w:szCs w:val="16"/>
              </w:rPr>
              <w:t>Opiekun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55254EB4" wp14:textId="05696E21">
            <w:pPr>
              <w:pStyle w:val="komentarz"/>
            </w:pPr>
            <w:r w:rsidRPr="7CB0041F" w:rsidR="020E2842">
              <w:rPr>
                <w:rFonts w:ascii="Arial" w:hAnsi="Arial" w:eastAsia="Arial" w:cs="Arial"/>
                <w:i w:val="1"/>
                <w:iCs w:val="1"/>
                <w:noProof w:val="0"/>
                <w:sz w:val="16"/>
                <w:szCs w:val="16"/>
                <w:lang w:val="pl-PL"/>
              </w:rPr>
              <w:t>dr hab. inż. Łukasz Kulas</w:t>
            </w:r>
          </w:p>
          <w:p w:rsidRPr="002234F7" w:rsidR="005A1F58" w:rsidP="7CB0041F" w:rsidRDefault="005A1F58" w14:paraId="738E1B6B" wp14:textId="3622FE95">
            <w:pPr>
              <w:pStyle w:val="komentarz"/>
              <w:rPr>
                <w:rFonts w:ascii="Arial" w:hAnsi="Arial" w:eastAsia="Arial" w:cs="Arial"/>
                <w:i w:val="1"/>
                <w:iCs w:val="1"/>
                <w:noProof w:val="0"/>
                <w:sz w:val="16"/>
                <w:szCs w:val="16"/>
                <w:lang w:val="pl-PL"/>
              </w:rPr>
            </w:pP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46CD1744" wp14:textId="0BC22A30">
            <w:pPr>
              <w:pStyle w:val="komentarz"/>
              <w:rPr>
                <w:rFonts w:cs="Arial"/>
              </w:rPr>
            </w:pPr>
            <w:r w:rsidRPr="7CB0041F" w:rsidR="22B40B68">
              <w:rPr>
                <w:rFonts w:cs="Arial"/>
              </w:rPr>
              <w:t>lukkulas@o365.pg.edu.pl</w:t>
            </w:r>
          </w:p>
        </w:tc>
      </w:tr>
      <w:tr xmlns:wp14="http://schemas.microsoft.com/office/word/2010/wordml" w:rsidRPr="002234F7" w:rsidR="00487539" w:rsidTr="7CB0041F" w14:paraId="7DE2116E" wp14:textId="77777777">
        <w:tc>
          <w:tcPr>
            <w:tcW w:w="3143" w:type="dxa"/>
            <w:shd w:val="clear" w:color="auto" w:fill="auto"/>
            <w:tcMar/>
          </w:tcPr>
          <w:p w:rsidRPr="002234F7" w:rsidR="005A1F58" w:rsidP="005A1F58" w:rsidRDefault="005A1F58" w14:paraId="7EEBE257" wp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2234F7">
              <w:rPr>
                <w:rFonts w:ascii="Arial" w:hAnsi="Arial" w:cs="Arial"/>
                <w:b/>
                <w:sz w:val="16"/>
              </w:rPr>
              <w:t>Klient (osoba reprezentująca klienta)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6AE7DF66" wp14:textId="05696E21">
            <w:pPr>
              <w:pStyle w:val="komentarz"/>
            </w:pPr>
            <w:r w:rsidRPr="7CB0041F" w:rsidR="66D43672">
              <w:rPr>
                <w:rFonts w:ascii="Arial" w:hAnsi="Arial" w:eastAsia="Arial" w:cs="Arial"/>
                <w:i w:val="1"/>
                <w:iCs w:val="1"/>
                <w:noProof w:val="0"/>
                <w:sz w:val="16"/>
                <w:szCs w:val="16"/>
                <w:lang w:val="pl-PL"/>
              </w:rPr>
              <w:t>dr hab. inż. Łukasz Kulas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3D70B1BD" wp14:textId="68A6DA38">
            <w:pPr>
              <w:pStyle w:val="komentarz"/>
              <w:rPr>
                <w:rFonts w:cs="Arial"/>
              </w:rPr>
            </w:pPr>
            <w:r w:rsidRPr="7CB0041F" w:rsidR="668ED166">
              <w:rPr>
                <w:rFonts w:cs="Arial"/>
              </w:rPr>
              <w:t>lukkulas@o365.pg.edu.pl</w:t>
            </w:r>
          </w:p>
        </w:tc>
      </w:tr>
      <w:tr xmlns:wp14="http://schemas.microsoft.com/office/word/2010/wordml" w:rsidRPr="002234F7" w:rsidR="00487539" w:rsidTr="7CB0041F" w14:paraId="27A15AA2" wp14:textId="77777777">
        <w:tc>
          <w:tcPr>
            <w:tcW w:w="3143" w:type="dxa"/>
            <w:shd w:val="clear" w:color="auto" w:fill="auto"/>
            <w:tcMar/>
          </w:tcPr>
          <w:p w:rsidRPr="002234F7" w:rsidR="005A1F58" w:rsidP="005A1F58" w:rsidRDefault="005A1F58" w14:paraId="19070C4B" wp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2234F7">
              <w:rPr>
                <w:rFonts w:ascii="Arial" w:hAnsi="Arial" w:cs="Arial"/>
                <w:b/>
                <w:sz w:val="16"/>
                <w:szCs w:val="16"/>
              </w:rPr>
              <w:t>Koordynator katedralny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409AC3F6" wp14:textId="05696E21">
            <w:pPr>
              <w:pStyle w:val="komentarz"/>
            </w:pPr>
            <w:r w:rsidRPr="7CB0041F" w:rsidR="1063FE0A">
              <w:rPr>
                <w:rFonts w:ascii="Arial" w:hAnsi="Arial" w:eastAsia="Arial" w:cs="Arial"/>
                <w:i w:val="1"/>
                <w:iCs w:val="1"/>
                <w:noProof w:val="0"/>
                <w:sz w:val="16"/>
                <w:szCs w:val="16"/>
                <w:lang w:val="pl-PL"/>
              </w:rPr>
              <w:t>dr hab. inż. Łukasz Kulas</w:t>
            </w:r>
          </w:p>
          <w:p w:rsidRPr="002234F7" w:rsidR="005A1F58" w:rsidP="00D26B9B" w:rsidRDefault="005A1F58" w14:paraId="38188B90" wp14:textId="7FA780DB">
            <w:pPr>
              <w:pStyle w:val="komentarz"/>
              <w:rPr>
                <w:rFonts w:cs="Arial"/>
                <w:lang w:val="pl-PL"/>
              </w:rPr>
            </w:pP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51712DB3" wp14:textId="2DBA3150">
            <w:pPr>
              <w:pStyle w:val="komentarz"/>
              <w:rPr>
                <w:rFonts w:cs="Arial"/>
              </w:rPr>
            </w:pPr>
            <w:r w:rsidRPr="7CB0041F" w:rsidR="5CA06FBA">
              <w:rPr>
                <w:rFonts w:cs="Arial"/>
              </w:rPr>
              <w:t>lukkulas@o365.pg.edu.pl</w:t>
            </w:r>
          </w:p>
        </w:tc>
      </w:tr>
      <w:tr xmlns:wp14="http://schemas.microsoft.com/office/word/2010/wordml" w:rsidRPr="002234F7" w:rsidR="00487539" w:rsidTr="7CB0041F" w14:paraId="412B61CB" wp14:textId="77777777">
        <w:tc>
          <w:tcPr>
            <w:tcW w:w="3143" w:type="dxa"/>
            <w:shd w:val="clear" w:color="auto" w:fill="auto"/>
            <w:tcMar/>
          </w:tcPr>
          <w:p w:rsidRPr="002234F7" w:rsidR="005A1F58" w:rsidP="005A1F58" w:rsidRDefault="005A1F58" w14:paraId="12CE5C85" wp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2234F7">
              <w:rPr>
                <w:rFonts w:ascii="Arial" w:hAnsi="Arial" w:cs="Arial"/>
                <w:b/>
                <w:sz w:val="16"/>
                <w:szCs w:val="16"/>
              </w:rPr>
              <w:t>Koordynator wydziałowy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334D3FBE" wp14:textId="77777777">
            <w:pPr>
              <w:pStyle w:val="komentarz"/>
              <w:rPr>
                <w:rFonts w:cs="Arial"/>
              </w:rPr>
            </w:pPr>
            <w:proofErr w:type="spellStart"/>
            <w:r w:rsidRPr="002234F7">
              <w:rPr>
                <w:rFonts w:cs="Arial"/>
              </w:rPr>
              <w:t>dr</w:t>
            </w:r>
            <w:proofErr w:type="spellEnd"/>
            <w:r w:rsidRPr="002234F7">
              <w:rPr>
                <w:rFonts w:cs="Arial"/>
              </w:rPr>
              <w:t xml:space="preserve"> </w:t>
            </w:r>
            <w:proofErr w:type="spellStart"/>
            <w:r w:rsidRPr="002234F7">
              <w:rPr>
                <w:rFonts w:cs="Arial"/>
              </w:rPr>
              <w:t>inż</w:t>
            </w:r>
            <w:proofErr w:type="spellEnd"/>
            <w:r w:rsidRPr="002234F7">
              <w:rPr>
                <w:rFonts w:cs="Arial"/>
              </w:rPr>
              <w:t>. Sławomir Gajewski</w:t>
            </w:r>
          </w:p>
        </w:tc>
        <w:tc>
          <w:tcPr>
            <w:tcW w:w="3144" w:type="dxa"/>
            <w:shd w:val="clear" w:color="auto" w:fill="auto"/>
            <w:tcMar/>
          </w:tcPr>
          <w:p w:rsidRPr="002234F7" w:rsidR="005A1F58" w:rsidP="00D26B9B" w:rsidRDefault="005A1F58" w14:paraId="39E8D49D" wp14:textId="77777777">
            <w:pPr>
              <w:pStyle w:val="komentarz"/>
              <w:rPr>
                <w:rFonts w:cs="Arial"/>
              </w:rPr>
            </w:pPr>
            <w:r w:rsidRPr="002234F7">
              <w:rPr>
                <w:rFonts w:cs="Arial"/>
              </w:rPr>
              <w:t>e-mail: slawomir.gajewski@eti.pg.edu.pl</w:t>
            </w:r>
          </w:p>
        </w:tc>
      </w:tr>
    </w:tbl>
    <w:p xmlns:wp14="http://schemas.microsoft.com/office/word/2010/wordml" w:rsidR="00FD778A" w:rsidP="00FD778A" w:rsidRDefault="00FD778A" w14:paraId="36FEB5B0" wp14:textId="77777777">
      <w:pPr>
        <w:pStyle w:val="Nagwek2"/>
        <w:numPr>
          <w:ilvl w:val="0"/>
          <w:numId w:val="0"/>
        </w:numPr>
        <w:ind w:left="578"/>
        <w:rPr>
          <w:rFonts w:ascii="Arial" w:hAnsi="Arial" w:cs="Arial"/>
        </w:rPr>
      </w:pPr>
      <w:bookmarkStart w:name="_Toc114649505" w:id="15"/>
    </w:p>
    <w:p xmlns:wp14="http://schemas.microsoft.com/office/word/2010/wordml" w:rsidRPr="002234F7" w:rsidR="00B74153" w:rsidP="00911519" w:rsidRDefault="00B74153" w14:paraId="61AD6997" wp14:textId="77777777">
      <w:pPr>
        <w:pStyle w:val="Nagwek2"/>
        <w:rPr>
          <w:rFonts w:ascii="Arial" w:hAnsi="Arial" w:cs="Arial"/>
        </w:rPr>
      </w:pPr>
      <w:r w:rsidRPr="002234F7">
        <w:rPr>
          <w:rFonts w:ascii="Arial" w:hAnsi="Arial" w:cs="Arial"/>
        </w:rPr>
        <w:t>Infrastruktura komunikacyjna</w:t>
      </w:r>
      <w:bookmarkEnd w:id="15"/>
    </w:p>
    <w:p xmlns:wp14="http://schemas.microsoft.com/office/word/2010/wordml" w:rsidRPr="002234F7" w:rsidR="00732C02" w:rsidP="0038372A" w:rsidRDefault="00732C02" w14:paraId="547BA7A5" wp14:textId="77777777">
      <w:pPr>
        <w:pStyle w:val="Tekstpodstawowy"/>
      </w:pPr>
      <w:r w:rsidR="5575BA55">
        <w:rPr/>
        <w:t>{</w:t>
      </w:r>
      <w:r w:rsidR="18256C0C">
        <w:rPr/>
        <w:t>w</w:t>
      </w:r>
      <w:r w:rsidR="5575BA55">
        <w:rPr/>
        <w:t xml:space="preserve"> tym punkcie należy zaplanować organizacyjne aspekty realizacji projektu; to znaczy, że zespół projektowy, w porozumieniu ze swoim opiekunem, powinien ustalić oraz spisać planowane formy i terminy konsultacji na trzech płaszczyznach:</w:t>
      </w:r>
    </w:p>
    <w:p w:rsidR="5296F330" w:rsidP="7CB0041F" w:rsidRDefault="5296F330" w14:paraId="05C60E5E" w14:textId="5515B085">
      <w:pPr>
        <w:pStyle w:val="Tekstpodstawowy"/>
        <w:numPr>
          <w:ilvl w:val="0"/>
          <w:numId w:val="7"/>
        </w:numPr>
        <w:rPr/>
      </w:pPr>
      <w:r w:rsidR="5296F330">
        <w:rPr/>
        <w:t xml:space="preserve">Spotkania konsultacyjne z opiekunem projektu odbywać się będą co najmniej raz w miesiącu </w:t>
      </w:r>
    </w:p>
    <w:p w:rsidR="5575BA55" w:rsidP="7CB0041F" w:rsidRDefault="5575BA55" w14:paraId="67FD22B0" w14:textId="476CC517">
      <w:pPr>
        <w:pStyle w:val="Tekstpodstawowy"/>
        <w:numPr>
          <w:ilvl w:val="0"/>
          <w:numId w:val="7"/>
        </w:numPr>
        <w:suppressLineNumbers w:val="0"/>
        <w:bidi w:val="0"/>
        <w:spacing w:before="60" w:beforeAutospacing="off" w:after="60" w:afterAutospacing="off" w:line="259" w:lineRule="auto"/>
        <w:ind w:left="720" w:right="0" w:hanging="360"/>
        <w:jc w:val="both"/>
        <w:rPr/>
      </w:pPr>
      <w:r w:rsidR="5575BA55">
        <w:rPr/>
        <w:t>współpracy zespołu z klientem</w:t>
      </w:r>
      <w:r w:rsidR="66891741">
        <w:rPr/>
        <w:t xml:space="preserve"> – </w:t>
      </w:r>
      <w:r w:rsidR="4C42203E">
        <w:rPr/>
        <w:t xml:space="preserve">zespół przy każdym etapie konsultuje się z opiekunem odnośnie </w:t>
      </w:r>
    </w:p>
    <w:p xmlns:wp14="http://schemas.microsoft.com/office/word/2010/wordml" w:rsidRPr="002234F7" w:rsidR="00732C02" w:rsidP="0038372A" w:rsidRDefault="00732C02" w14:paraId="13D6BCB6" wp14:textId="037B3944">
      <w:pPr>
        <w:pStyle w:val="Tekstpodstawowy"/>
        <w:numPr>
          <w:ilvl w:val="0"/>
          <w:numId w:val="7"/>
        </w:numPr>
        <w:rPr/>
      </w:pPr>
      <w:r w:rsidR="5575BA55">
        <w:rPr/>
        <w:t xml:space="preserve"> spotkań między studentami - </w:t>
      </w:r>
      <w:r w:rsidR="3DD6CD11">
        <w:rPr/>
        <w:t>studenci będą spotykać się przy okazji wspólnych zajęć laborator</w:t>
      </w:r>
      <w:r w:rsidR="6B518740">
        <w:rPr/>
        <w:t>yjnych</w:t>
      </w:r>
      <w:r w:rsidR="50C467AE">
        <w:rPr/>
        <w:t xml:space="preserve"> z programowania </w:t>
      </w:r>
      <w:r w:rsidR="50C467AE">
        <w:rPr/>
        <w:t>mikrosystemów</w:t>
      </w:r>
      <w:r w:rsidR="50C467AE">
        <w:rPr/>
        <w:t xml:space="preserve"> komunikacyjnych</w:t>
      </w:r>
      <w:r w:rsidR="6B518740">
        <w:rPr/>
        <w:t xml:space="preserve"> oraz w razie potrzeby na umówionych spotkaniach między poszczególnymi studentami natomiast</w:t>
      </w:r>
      <w:r w:rsidR="4FF6188C">
        <w:rPr/>
        <w:t xml:space="preserve"> </w:t>
      </w:r>
      <w:r w:rsidR="168BD011">
        <w:rPr/>
        <w:t xml:space="preserve">postępy prac </w:t>
      </w:r>
      <w:r w:rsidR="3E9318F1">
        <w:rPr/>
        <w:t xml:space="preserve">indywidualnych </w:t>
      </w:r>
      <w:r w:rsidR="168BD011">
        <w:rPr/>
        <w:t>każdego studenta są udostępniane na korespondencji online</w:t>
      </w:r>
      <w:r w:rsidR="5E565138">
        <w:rPr/>
        <w:t xml:space="preserve"> oraz dogłębnie uwzględniane w dokumentacji</w:t>
      </w:r>
      <w:r w:rsidR="29F66C72">
        <w:rPr/>
        <w:t>. Koordynatorem pracy jest kierownik, który jest również odpowiedzialny za zgłaszanie ewentualnych problemów do opiekuna</w:t>
      </w:r>
      <w:r w:rsidR="6234BB3F">
        <w:rPr/>
        <w:t>. Dokumentacja będzie sporządzona przez wybranego członka zespołu</w:t>
      </w:r>
      <w:r w:rsidR="211FC22D">
        <w:rPr/>
        <w:t xml:space="preserve"> i następnie zrewidowana przez kierownika bądź jego zastępcę</w:t>
      </w:r>
      <w:r w:rsidR="6234BB3F">
        <w:rPr/>
        <w:t xml:space="preserve">. </w:t>
      </w:r>
    </w:p>
    <w:p xmlns:wp14="http://schemas.microsoft.com/office/word/2010/wordml" w:rsidRPr="002234F7" w:rsidR="00732C02" w:rsidP="00F55385" w:rsidRDefault="00732C02" w14:paraId="30D7AA69" wp14:textId="77777777">
      <w:pPr>
        <w:rPr>
          <w:rFonts w:ascii="Arial" w:hAnsi="Arial" w:cs="Arial"/>
        </w:rPr>
      </w:pPr>
    </w:p>
    <w:p xmlns:wp14="http://schemas.microsoft.com/office/word/2010/wordml" w:rsidRPr="002234F7" w:rsidR="00B74153" w:rsidP="00911519" w:rsidRDefault="00B74153" w14:paraId="2147E2C9" wp14:textId="77777777">
      <w:pPr>
        <w:pStyle w:val="Nagwek2"/>
        <w:rPr>
          <w:rFonts w:ascii="Arial" w:hAnsi="Arial" w:cs="Arial"/>
        </w:rPr>
      </w:pPr>
      <w:bookmarkStart w:name="_Toc114649506" w:id="16"/>
      <w:r w:rsidRPr="7CB0041F" w:rsidR="1B39F693">
        <w:rPr>
          <w:rFonts w:ascii="Arial" w:hAnsi="Arial" w:cs="Arial"/>
        </w:rPr>
        <w:t>Zarządzanie jakością w projekcie</w:t>
      </w:r>
      <w:bookmarkEnd w:id="16"/>
    </w:p>
    <w:p w:rsidR="178393F0" w:rsidP="7CB0041F" w:rsidRDefault="178393F0" w14:paraId="318C02B5" w14:textId="063669F5">
      <w:pPr>
        <w:pStyle w:val="komentarz"/>
        <w:rPr>
          <w:rFonts w:cs="Arial"/>
          <w:lang w:val="pl-PL"/>
        </w:rPr>
      </w:pPr>
      <w:r w:rsidRPr="7CB0041F" w:rsidR="178393F0">
        <w:rPr>
          <w:rFonts w:cs="Arial"/>
          <w:lang w:val="pl-PL"/>
        </w:rPr>
        <w:t xml:space="preserve">Poszczególne etapy wymagają szczególnego traktowania natomiast można wyróżnić </w:t>
      </w:r>
      <w:r w:rsidRPr="7CB0041F" w:rsidR="05583508">
        <w:rPr>
          <w:rFonts w:cs="Arial"/>
          <w:lang w:val="pl-PL"/>
        </w:rPr>
        <w:t>2 główne metody:</w:t>
      </w:r>
    </w:p>
    <w:p w:rsidR="05583508" w:rsidP="7CB0041F" w:rsidRDefault="05583508" w14:paraId="730DE564" w14:textId="009EB24E">
      <w:pPr>
        <w:pStyle w:val="komentarz"/>
        <w:numPr>
          <w:ilvl w:val="0"/>
          <w:numId w:val="18"/>
        </w:numPr>
        <w:rPr>
          <w:rFonts w:cs="Arial"/>
          <w:lang w:val="pl-PL"/>
        </w:rPr>
      </w:pPr>
      <w:r w:rsidRPr="7CB0041F" w:rsidR="05583508">
        <w:rPr>
          <w:rFonts w:cs="Arial"/>
          <w:lang w:val="pl-PL"/>
        </w:rPr>
        <w:t>Weryfikacja</w:t>
      </w:r>
      <w:r w:rsidRPr="7CB0041F" w:rsidR="3016DA47">
        <w:rPr>
          <w:rFonts w:cs="Arial"/>
          <w:lang w:val="pl-PL"/>
        </w:rPr>
        <w:t xml:space="preserve"> przez</w:t>
      </w:r>
      <w:r w:rsidRPr="7CB0041F" w:rsidR="05583508">
        <w:rPr>
          <w:rFonts w:cs="Arial"/>
          <w:lang w:val="pl-PL"/>
        </w:rPr>
        <w:t xml:space="preserve"> zesp</w:t>
      </w:r>
      <w:r w:rsidRPr="7CB0041F" w:rsidR="3F7A716B">
        <w:rPr>
          <w:rFonts w:cs="Arial"/>
          <w:lang w:val="pl-PL"/>
        </w:rPr>
        <w:t>ół</w:t>
      </w:r>
      <w:r w:rsidRPr="7CB0041F" w:rsidR="05583508">
        <w:rPr>
          <w:rFonts w:cs="Arial"/>
          <w:lang w:val="pl-PL"/>
        </w:rPr>
        <w:t xml:space="preserve"> projektow</w:t>
      </w:r>
      <w:r w:rsidRPr="7CB0041F" w:rsidR="512C244E">
        <w:rPr>
          <w:rFonts w:cs="Arial"/>
          <w:lang w:val="pl-PL"/>
        </w:rPr>
        <w:t>y</w:t>
      </w:r>
      <w:r w:rsidRPr="7CB0041F" w:rsidR="05583508">
        <w:rPr>
          <w:rFonts w:cs="Arial"/>
          <w:lang w:val="pl-PL"/>
        </w:rPr>
        <w:t xml:space="preserve"> - </w:t>
      </w:r>
      <w:r w:rsidRPr="7CB0041F" w:rsidR="75D4D2A2">
        <w:rPr>
          <w:rFonts w:cs="Arial"/>
          <w:lang w:val="pl-PL"/>
        </w:rPr>
        <w:t xml:space="preserve">rozumiana jako wprowadzanie poprawek i usprawnień podczas </w:t>
      </w:r>
      <w:r w:rsidRPr="7CB0041F" w:rsidR="799D3974">
        <w:rPr>
          <w:rFonts w:cs="Arial"/>
          <w:lang w:val="pl-PL"/>
        </w:rPr>
        <w:t>danego etapu</w:t>
      </w:r>
    </w:p>
    <w:p w:rsidR="799D3974" w:rsidP="7CB0041F" w:rsidRDefault="799D3974" w14:paraId="1EE47407" w14:textId="3CD5758A">
      <w:pPr>
        <w:pStyle w:val="komentarz"/>
        <w:numPr>
          <w:ilvl w:val="0"/>
          <w:numId w:val="18"/>
        </w:numPr>
        <w:rPr>
          <w:rFonts w:cs="Arial"/>
          <w:b w:val="0"/>
          <w:bCs w:val="0"/>
          <w:i w:val="1"/>
          <w:iCs w:val="1"/>
          <w:sz w:val="16"/>
          <w:szCs w:val="16"/>
          <w:lang w:val="pl-PL"/>
        </w:rPr>
      </w:pPr>
      <w:r w:rsidRPr="7CB0041F" w:rsidR="799D3974">
        <w:rPr>
          <w:rFonts w:cs="Arial"/>
          <w:b w:val="0"/>
          <w:bCs w:val="0"/>
          <w:i w:val="1"/>
          <w:iCs w:val="1"/>
          <w:sz w:val="16"/>
          <w:szCs w:val="16"/>
          <w:lang w:val="pl-PL"/>
        </w:rPr>
        <w:t>Weryfikacja okiem eksperta - jeżeli etap tego wymaga zespół zwróci s</w:t>
      </w:r>
      <w:r w:rsidRPr="7CB0041F" w:rsidR="68552914">
        <w:rPr>
          <w:rFonts w:cs="Arial"/>
          <w:b w:val="0"/>
          <w:bCs w:val="0"/>
          <w:i w:val="1"/>
          <w:iCs w:val="1"/>
          <w:sz w:val="16"/>
          <w:szCs w:val="16"/>
          <w:lang w:val="pl-PL"/>
        </w:rPr>
        <w:t xml:space="preserve">ię o pomoc </w:t>
      </w:r>
    </w:p>
    <w:p xmlns:wp14="http://schemas.microsoft.com/office/word/2010/wordml" w:rsidRPr="002234F7" w:rsidR="00D26B9B" w:rsidP="00F55385" w:rsidRDefault="00D26B9B" w14:paraId="7196D064" wp14:textId="77777777">
      <w:pPr>
        <w:rPr>
          <w:rFonts w:ascii="Arial" w:hAnsi="Arial" w:cs="Arial"/>
        </w:rPr>
      </w:pPr>
    </w:p>
    <w:p xmlns:wp14="http://schemas.microsoft.com/office/word/2010/wordml" w:rsidRPr="002234F7" w:rsidR="00A93B43" w:rsidP="00A93B43" w:rsidRDefault="00A93B43" w14:paraId="633DA6C5" wp14:textId="77777777">
      <w:pPr>
        <w:pStyle w:val="Nagwek1"/>
        <w:rPr>
          <w:rFonts w:ascii="Arial" w:hAnsi="Arial" w:cs="Arial"/>
        </w:rPr>
      </w:pPr>
      <w:bookmarkStart w:name="_Toc108004466" w:id="17"/>
      <w:bookmarkStart w:name="_Toc114649507" w:id="18"/>
      <w:r w:rsidRPr="002234F7">
        <w:rPr>
          <w:rFonts w:ascii="Arial" w:hAnsi="Arial" w:cs="Arial"/>
        </w:rPr>
        <w:t>Analiza ryzyka</w:t>
      </w:r>
      <w:bookmarkEnd w:id="17"/>
      <w:r w:rsidRPr="002234F7">
        <w:rPr>
          <w:rFonts w:ascii="Arial" w:hAnsi="Arial" w:cs="Arial"/>
        </w:rPr>
        <w:t xml:space="preserve"> i zarządzanie ryzykiem w projekcie</w:t>
      </w:r>
      <w:bookmarkEnd w:id="18"/>
    </w:p>
    <w:p xmlns:wp14="http://schemas.microsoft.com/office/word/2010/wordml" w:rsidRPr="002234F7" w:rsidR="00E054D4" w:rsidP="00E054D4" w:rsidRDefault="00E054D4" w14:paraId="34FF1C98" wp14:textId="77777777">
      <w:pPr>
        <w:pStyle w:val="komentarz"/>
        <w:rPr>
          <w:rFonts w:cs="Arial"/>
          <w:lang w:val="pl-PL"/>
        </w:rPr>
      </w:pPr>
    </w:p>
    <w:p xmlns:wp14="http://schemas.microsoft.com/office/word/2010/wordml" w:rsidRPr="002234F7" w:rsidR="00A93B43" w:rsidP="00A93B43" w:rsidRDefault="00A93B43" w14:paraId="6D072C0D" wp14:textId="77777777">
      <w:pPr>
        <w:pStyle w:val="komentarz"/>
        <w:rPr>
          <w:rFonts w:cs="Arial"/>
          <w:lang w:val="pl-PL"/>
        </w:rPr>
      </w:pPr>
    </w:p>
    <w:p xmlns:wp14="http://schemas.microsoft.com/office/word/2010/wordml" w:rsidRPr="002234F7" w:rsidR="00A93B43" w:rsidP="005A6FD5" w:rsidRDefault="005A6FD5" w14:paraId="172B0F44" wp14:textId="77777777">
      <w:pPr>
        <w:pStyle w:val="komentarz"/>
        <w:spacing w:after="120"/>
        <w:jc w:val="center"/>
        <w:rPr>
          <w:rFonts w:cs="Arial"/>
          <w:lang w:val="pl-PL"/>
        </w:rPr>
      </w:pPr>
      <w:proofErr w:type="spellStart"/>
      <w:r w:rsidRPr="002234F7">
        <w:rPr>
          <w:rFonts w:cs="Arial"/>
          <w:sz w:val="20"/>
        </w:rPr>
        <w:t>Tabela</w:t>
      </w:r>
      <w:proofErr w:type="spellEnd"/>
      <w:r w:rsidRPr="002234F7">
        <w:rPr>
          <w:rFonts w:cs="Arial"/>
          <w:sz w:val="20"/>
        </w:rPr>
        <w:t xml:space="preserve"> 4.1. </w:t>
      </w:r>
      <w:proofErr w:type="spellStart"/>
      <w:r w:rsidR="00FD778A">
        <w:rPr>
          <w:rFonts w:cs="Arial"/>
          <w:sz w:val="20"/>
        </w:rPr>
        <w:t>Analiza</w:t>
      </w:r>
      <w:proofErr w:type="spellEnd"/>
      <w:r w:rsidR="00FD778A">
        <w:rPr>
          <w:rFonts w:cs="Arial"/>
          <w:sz w:val="20"/>
        </w:rPr>
        <w:t xml:space="preserve"> </w:t>
      </w:r>
      <w:proofErr w:type="spellStart"/>
      <w:r w:rsidR="00FD778A">
        <w:rPr>
          <w:rFonts w:cs="Arial"/>
          <w:sz w:val="20"/>
        </w:rPr>
        <w:t>ryzyka</w:t>
      </w:r>
      <w:proofErr w:type="spellEnd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5"/>
        <w:gridCol w:w="1592"/>
        <w:gridCol w:w="1264"/>
        <w:gridCol w:w="3029"/>
        <w:gridCol w:w="2865"/>
      </w:tblGrid>
      <w:tr xmlns:wp14="http://schemas.microsoft.com/office/word/2010/wordml" w:rsidRPr="002234F7" w:rsidR="00A93B43" w:rsidTr="7CB0041F" w14:paraId="7ADD33FA" wp14:textId="77777777">
        <w:tc>
          <w:tcPr>
            <w:tcW w:w="456" w:type="dxa"/>
            <w:shd w:val="clear" w:color="auto" w:fill="auto"/>
            <w:tcMar/>
          </w:tcPr>
          <w:p w:rsidRPr="002234F7" w:rsidR="00A93B43" w:rsidP="0038372A" w:rsidRDefault="00A93B43" w14:paraId="19414813" wp14:textId="77777777">
            <w:pPr>
              <w:pStyle w:val="Tekstpodstawowy"/>
            </w:pPr>
            <w:r w:rsidRPr="002234F7">
              <w:t>Lp.</w:t>
            </w:r>
          </w:p>
        </w:tc>
        <w:tc>
          <w:tcPr>
            <w:tcW w:w="1637" w:type="dxa"/>
            <w:shd w:val="clear" w:color="auto" w:fill="auto"/>
            <w:tcMar/>
          </w:tcPr>
          <w:p w:rsidRPr="002234F7" w:rsidR="00A93B43" w:rsidP="0038372A" w:rsidRDefault="00D12DAD" w14:paraId="1BCCCEFE" wp14:textId="77777777">
            <w:pPr>
              <w:pStyle w:val="Tekstpodstawowy"/>
            </w:pPr>
            <w:r w:rsidRPr="002234F7">
              <w:t>Nazwa r</w:t>
            </w:r>
            <w:r w:rsidRPr="002234F7" w:rsidR="00A93B43">
              <w:t>yzyk</w:t>
            </w:r>
            <w:r w:rsidRPr="002234F7">
              <w:t>a</w:t>
            </w:r>
          </w:p>
        </w:tc>
        <w:tc>
          <w:tcPr>
            <w:tcW w:w="1276" w:type="dxa"/>
            <w:shd w:val="clear" w:color="auto" w:fill="auto"/>
            <w:tcMar/>
          </w:tcPr>
          <w:p w:rsidRPr="002234F7" w:rsidR="00A93B43" w:rsidP="0038372A" w:rsidRDefault="00A93B43" w14:paraId="3D9FE27A" wp14:textId="77777777">
            <w:pPr>
              <w:pStyle w:val="Tekstpodstawowy"/>
            </w:pPr>
            <w:r w:rsidRPr="002234F7">
              <w:t xml:space="preserve">Ocena </w:t>
            </w:r>
            <w:proofErr w:type="spellStart"/>
            <w:r w:rsidRPr="002234F7">
              <w:t>prawdop</w:t>
            </w:r>
            <w:proofErr w:type="spellEnd"/>
            <w:r w:rsidRPr="002234F7" w:rsidR="005A6FD5">
              <w:t>.</w:t>
            </w:r>
            <w:r w:rsidRPr="002234F7">
              <w:t xml:space="preserve"> wystąpienia</w:t>
            </w:r>
          </w:p>
        </w:tc>
        <w:tc>
          <w:tcPr>
            <w:tcW w:w="3118" w:type="dxa"/>
            <w:shd w:val="clear" w:color="auto" w:fill="auto"/>
            <w:tcMar/>
          </w:tcPr>
          <w:p w:rsidRPr="002234F7" w:rsidR="00A93B43" w:rsidP="0038372A" w:rsidRDefault="00A93B43" w14:paraId="520066B4" wp14:textId="77777777">
            <w:pPr>
              <w:pStyle w:val="Tekstpodstawowy"/>
            </w:pPr>
            <w:r w:rsidRPr="002234F7">
              <w:t xml:space="preserve">Opis potencjalnych skutków </w:t>
            </w:r>
          </w:p>
        </w:tc>
        <w:tc>
          <w:tcPr>
            <w:tcW w:w="2944" w:type="dxa"/>
            <w:shd w:val="clear" w:color="auto" w:fill="auto"/>
            <w:tcMar/>
          </w:tcPr>
          <w:p w:rsidRPr="002234F7" w:rsidR="00A93B43" w:rsidP="0038372A" w:rsidRDefault="00A93B43" w14:paraId="0A2EB90F" wp14:textId="77777777">
            <w:pPr>
              <w:pStyle w:val="Tekstpodstawowy"/>
            </w:pPr>
            <w:r w:rsidRPr="002234F7">
              <w:t xml:space="preserve">Sposoby rozwiązywania problemów </w:t>
            </w:r>
          </w:p>
        </w:tc>
      </w:tr>
      <w:tr xmlns:wp14="http://schemas.microsoft.com/office/word/2010/wordml" w:rsidRPr="002234F7" w:rsidR="00A93B43" w:rsidTr="7CB0041F" w14:paraId="2F0CC921" wp14:textId="77777777">
        <w:tc>
          <w:tcPr>
            <w:tcW w:w="456" w:type="dxa"/>
            <w:shd w:val="clear" w:color="auto" w:fill="auto"/>
            <w:tcMar/>
          </w:tcPr>
          <w:p w:rsidRPr="002234F7" w:rsidR="00A93B43" w:rsidP="0038372A" w:rsidRDefault="00A93B43" w14:paraId="0135CBF0" wp14:textId="77777777">
            <w:pPr>
              <w:pStyle w:val="Tekstpodstawowy"/>
            </w:pPr>
            <w:r w:rsidRPr="002234F7">
              <w:t>1.</w:t>
            </w:r>
          </w:p>
        </w:tc>
        <w:tc>
          <w:tcPr>
            <w:tcW w:w="1637" w:type="dxa"/>
            <w:shd w:val="clear" w:color="auto" w:fill="auto"/>
            <w:tcMar/>
          </w:tcPr>
          <w:p w:rsidRPr="002234F7" w:rsidR="00A93B43" w:rsidP="0038372A" w:rsidRDefault="00A93B43" w14:paraId="60D185A2" wp14:textId="77777777">
            <w:pPr>
              <w:pStyle w:val="Tekstpodstawowy"/>
            </w:pPr>
            <w:r w:rsidRPr="002234F7">
              <w:t>Wyjazd członka zespołu</w:t>
            </w:r>
          </w:p>
        </w:tc>
        <w:tc>
          <w:tcPr>
            <w:tcW w:w="1276" w:type="dxa"/>
            <w:shd w:val="clear" w:color="auto" w:fill="auto"/>
            <w:tcMar/>
          </w:tcPr>
          <w:p w:rsidRPr="002234F7" w:rsidR="00A93B43" w:rsidP="7CB0041F" w:rsidRDefault="00A93B43" w14:paraId="3A174C5D" wp14:textId="44B5FF2C">
            <w:pPr>
              <w:pStyle w:val="Tekstpodstawowy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both"/>
            </w:pPr>
            <w:r w:rsidR="30DA53DE">
              <w:rPr/>
              <w:t>50%</w:t>
            </w:r>
          </w:p>
        </w:tc>
        <w:tc>
          <w:tcPr>
            <w:tcW w:w="3118" w:type="dxa"/>
            <w:shd w:val="clear" w:color="auto" w:fill="auto"/>
            <w:tcMar/>
          </w:tcPr>
          <w:p w:rsidRPr="002234F7" w:rsidR="00A93B43" w:rsidP="0038372A" w:rsidRDefault="00A93B43" w14:paraId="6604F732" wp14:textId="77777777">
            <w:pPr>
              <w:pStyle w:val="Tekstpodstawowy"/>
            </w:pPr>
            <w:r w:rsidRPr="002234F7">
              <w:t>Brak jednego ogniwa w projekcie.</w:t>
            </w:r>
          </w:p>
          <w:p w:rsidRPr="002234F7" w:rsidR="00A93B43" w:rsidP="0038372A" w:rsidRDefault="00A93B43" w14:paraId="4827BA4F" wp14:textId="77777777">
            <w:pPr>
              <w:pStyle w:val="Tekstpodstawowy"/>
            </w:pPr>
            <w:r w:rsidRPr="002234F7">
              <w:t>Brak dostępu do dokumentacji/ oprogramowania wytworzonej przez tą osobę.</w:t>
            </w:r>
          </w:p>
        </w:tc>
        <w:tc>
          <w:tcPr>
            <w:tcW w:w="2944" w:type="dxa"/>
            <w:shd w:val="clear" w:color="auto" w:fill="auto"/>
            <w:tcMar/>
          </w:tcPr>
          <w:p w:rsidRPr="002234F7" w:rsidR="00A93B43" w:rsidP="0038372A" w:rsidRDefault="00A93B43" w14:paraId="17D1D41F" wp14:textId="77777777">
            <w:pPr>
              <w:pStyle w:val="Tekstpodstawowy"/>
            </w:pPr>
            <w:r w:rsidRPr="002234F7">
              <w:t xml:space="preserve">Należy przeorganizować pracę zespołu. </w:t>
            </w:r>
          </w:p>
          <w:p w:rsidRPr="002234F7" w:rsidR="00A93B43" w:rsidP="0038372A" w:rsidRDefault="00A93B43" w14:paraId="62D50CC0" wp14:textId="77777777">
            <w:pPr>
              <w:pStyle w:val="Tekstpodstawowy"/>
            </w:pPr>
            <w:r w:rsidRPr="002234F7">
              <w:t>W związku z tym ryzykiem trzeba zadbać o odpowiednie archiwizowanie wykonanych części projektu w miejscu dostępnym dla wszystkich członków zespołu oraz przechowywanie wytworzonej dokumentacji projektu w formie edytowalnej w ustalonym miejscu.</w:t>
            </w:r>
          </w:p>
        </w:tc>
      </w:tr>
      <w:tr w:rsidR="7CB0041F" w:rsidTr="7CB0041F" w14:paraId="02E8CC49">
        <w:trPr>
          <w:trHeight w:val="300"/>
        </w:trPr>
        <w:tc>
          <w:tcPr>
            <w:tcW w:w="455" w:type="dxa"/>
            <w:shd w:val="clear" w:color="auto" w:fill="auto"/>
            <w:tcMar/>
          </w:tcPr>
          <w:p w:rsidR="6CC90372" w:rsidP="7CB0041F" w:rsidRDefault="6CC90372" w14:paraId="250DEC2C" w14:textId="6E083676">
            <w:pPr>
              <w:pStyle w:val="Tekstpodstawowy"/>
            </w:pPr>
            <w:r w:rsidR="6CC90372">
              <w:rPr/>
              <w:t>2..</w:t>
            </w:r>
          </w:p>
        </w:tc>
        <w:tc>
          <w:tcPr>
            <w:tcW w:w="1592" w:type="dxa"/>
            <w:shd w:val="clear" w:color="auto" w:fill="auto"/>
            <w:tcMar/>
          </w:tcPr>
          <w:p w:rsidR="6CC90372" w:rsidP="7CB0041F" w:rsidRDefault="6CC90372" w14:paraId="7C6B51B6" w14:textId="586B4999">
            <w:pPr>
              <w:pStyle w:val="Tekstpodstawowy"/>
            </w:pPr>
            <w:r w:rsidR="6CC90372">
              <w:rPr/>
              <w:t>Nierzetelna praca członka zespołu</w:t>
            </w:r>
          </w:p>
        </w:tc>
        <w:tc>
          <w:tcPr>
            <w:tcW w:w="1264" w:type="dxa"/>
            <w:shd w:val="clear" w:color="auto" w:fill="auto"/>
            <w:tcMar/>
          </w:tcPr>
          <w:p w:rsidR="6CC90372" w:rsidP="7CB0041F" w:rsidRDefault="6CC90372" w14:paraId="5FA62498" w14:textId="4CE66FF0">
            <w:pPr>
              <w:pStyle w:val="Tekstpodstawowy"/>
            </w:pPr>
            <w:r w:rsidR="6CC90372">
              <w:rPr/>
              <w:t>50%</w:t>
            </w:r>
          </w:p>
        </w:tc>
        <w:tc>
          <w:tcPr>
            <w:tcW w:w="3029" w:type="dxa"/>
            <w:shd w:val="clear" w:color="auto" w:fill="auto"/>
            <w:tcMar/>
          </w:tcPr>
          <w:p w:rsidR="6CC90372" w:rsidP="7CB0041F" w:rsidRDefault="6CC90372" w14:paraId="47A1698D" w14:textId="6869BD02">
            <w:pPr>
              <w:pStyle w:val="Tekstpodstawowy"/>
            </w:pPr>
            <w:r w:rsidR="6CC90372">
              <w:rPr/>
              <w:t>Opóźnienie postępów prac</w:t>
            </w:r>
          </w:p>
          <w:p w:rsidR="6CC90372" w:rsidP="7CB0041F" w:rsidRDefault="6CC90372" w14:paraId="2DA16394" w14:textId="100B6214">
            <w:pPr>
              <w:pStyle w:val="Tekstpodstawowy"/>
            </w:pPr>
            <w:r w:rsidR="6CC90372">
              <w:rPr/>
              <w:t>Potencjalne niedostarczenie pełnego produktu</w:t>
            </w:r>
          </w:p>
        </w:tc>
        <w:tc>
          <w:tcPr>
            <w:tcW w:w="2865" w:type="dxa"/>
            <w:shd w:val="clear" w:color="auto" w:fill="auto"/>
            <w:tcMar/>
          </w:tcPr>
          <w:p w:rsidR="6CC90372" w:rsidP="7CB0041F" w:rsidRDefault="6CC90372" w14:paraId="2265C808" w14:textId="25D38C39">
            <w:pPr>
              <w:pStyle w:val="Tekstpodstawowy"/>
            </w:pPr>
            <w:r w:rsidR="6CC90372">
              <w:rPr/>
              <w:t xml:space="preserve">Należy przeorganizować pracę zespołu </w:t>
            </w:r>
          </w:p>
          <w:p w:rsidR="6CC90372" w:rsidP="7CB0041F" w:rsidRDefault="6CC90372" w14:paraId="72CD9A54" w14:textId="6D557B9E">
            <w:pPr>
              <w:pStyle w:val="Tekstpodstawowy"/>
            </w:pPr>
            <w:r w:rsidR="6CC90372">
              <w:rPr/>
              <w:t>Ustalić naturę problemu w pracy studenta i udzielenie pomocy ze strony pozostałych członków</w:t>
            </w:r>
            <w:r w:rsidR="61CF9111">
              <w:rPr/>
              <w:t xml:space="preserve"> </w:t>
            </w:r>
          </w:p>
        </w:tc>
      </w:tr>
      <w:tr w:rsidR="7CB0041F" w:rsidTr="7CB0041F" w14:paraId="1BB23FDC">
        <w:trPr>
          <w:trHeight w:val="300"/>
        </w:trPr>
        <w:tc>
          <w:tcPr>
            <w:tcW w:w="455" w:type="dxa"/>
            <w:shd w:val="clear" w:color="auto" w:fill="auto"/>
            <w:tcMar/>
          </w:tcPr>
          <w:p w:rsidR="61CF9111" w:rsidP="7CB0041F" w:rsidRDefault="61CF9111" w14:paraId="267B0845" w14:textId="53D2EFC0">
            <w:pPr>
              <w:pStyle w:val="Tekstpodstawowy"/>
            </w:pPr>
            <w:r w:rsidR="61CF9111">
              <w:rPr/>
              <w:t>3.</w:t>
            </w:r>
          </w:p>
        </w:tc>
        <w:tc>
          <w:tcPr>
            <w:tcW w:w="1592" w:type="dxa"/>
            <w:shd w:val="clear" w:color="auto" w:fill="auto"/>
            <w:tcMar/>
          </w:tcPr>
          <w:p w:rsidR="61CF9111" w:rsidP="7CB0041F" w:rsidRDefault="61CF9111" w14:paraId="6AAD6489" w14:textId="073BBCD9">
            <w:pPr>
              <w:pStyle w:val="Tekstpodstawowy"/>
            </w:pPr>
            <w:r w:rsidR="61CF9111">
              <w:rPr/>
              <w:t>Uszkodzenie urządzenia</w:t>
            </w:r>
          </w:p>
        </w:tc>
        <w:tc>
          <w:tcPr>
            <w:tcW w:w="1264" w:type="dxa"/>
            <w:shd w:val="clear" w:color="auto" w:fill="auto"/>
            <w:tcMar/>
          </w:tcPr>
          <w:p w:rsidR="61CF9111" w:rsidP="7CB0041F" w:rsidRDefault="61CF9111" w14:paraId="6F432E26" w14:textId="7AA58DA5">
            <w:pPr>
              <w:pStyle w:val="Tekstpodstawowy"/>
            </w:pPr>
            <w:r w:rsidR="61CF9111">
              <w:rPr/>
              <w:t>50%</w:t>
            </w:r>
          </w:p>
        </w:tc>
        <w:tc>
          <w:tcPr>
            <w:tcW w:w="3029" w:type="dxa"/>
            <w:shd w:val="clear" w:color="auto" w:fill="auto"/>
            <w:tcMar/>
          </w:tcPr>
          <w:p w:rsidR="61CF9111" w:rsidP="7CB0041F" w:rsidRDefault="61CF9111" w14:paraId="404F513A" w14:textId="6253853F">
            <w:pPr>
              <w:pStyle w:val="Tekstpodstawowy"/>
            </w:pPr>
            <w:r w:rsidR="61CF9111">
              <w:rPr/>
              <w:t xml:space="preserve">W zależności od poziomu zaawansowania zniszczeń może to </w:t>
            </w:r>
            <w:r w:rsidR="61CF9111">
              <w:rPr/>
              <w:t>oznaczać,</w:t>
            </w:r>
            <w:r w:rsidR="61CF9111">
              <w:rPr/>
              <w:t xml:space="preserve"> że zespół będzie musiał pracować od nowa</w:t>
            </w:r>
          </w:p>
        </w:tc>
        <w:tc>
          <w:tcPr>
            <w:tcW w:w="2865" w:type="dxa"/>
            <w:shd w:val="clear" w:color="auto" w:fill="auto"/>
            <w:tcMar/>
          </w:tcPr>
          <w:p w:rsidR="4AB4C8B3" w:rsidP="7CB0041F" w:rsidRDefault="4AB4C8B3" w14:paraId="661E482E" w14:textId="4C9F1625">
            <w:pPr>
              <w:pStyle w:val="Tekstpodstawowy"/>
            </w:pPr>
            <w:r w:rsidR="4AB4C8B3">
              <w:rPr/>
              <w:t>Pozyskanie zastępczej części bądź naprawa wadliwego sprzętu</w:t>
            </w:r>
          </w:p>
          <w:p w:rsidR="4AB4C8B3" w:rsidP="7CB0041F" w:rsidRDefault="4AB4C8B3" w14:paraId="09999C8B" w14:textId="09BE70CF">
            <w:pPr>
              <w:pStyle w:val="Tekstpodstawowy"/>
            </w:pPr>
            <w:r w:rsidR="4AB4C8B3">
              <w:rPr/>
              <w:t>Zwrócenie się z prośbą o przedłużenie terminu dostarczenia wyników projektu do opiekuna/klienta.</w:t>
            </w:r>
          </w:p>
        </w:tc>
      </w:tr>
      <w:tr xmlns:wp14="http://schemas.microsoft.com/office/word/2010/wordml" w:rsidRPr="002234F7" w:rsidR="00A93B43" w:rsidTr="7CB0041F" w14:paraId="48A21919" wp14:textId="77777777">
        <w:tc>
          <w:tcPr>
            <w:tcW w:w="456" w:type="dxa"/>
            <w:shd w:val="clear" w:color="auto" w:fill="auto"/>
            <w:tcMar/>
          </w:tcPr>
          <w:p w:rsidRPr="002234F7" w:rsidR="00A93B43" w:rsidP="0038372A" w:rsidRDefault="00A93B43" w14:paraId="6BD18F9B" wp14:textId="709DB36C">
            <w:pPr>
              <w:pStyle w:val="Tekstpodstawowy"/>
            </w:pPr>
            <w:r w:rsidR="6CC90372">
              <w:rPr/>
              <w:t>3</w:t>
            </w:r>
            <w:r w:rsidR="1EDFFC0C">
              <w:rPr/>
              <w:t xml:space="preserve">. </w:t>
            </w:r>
          </w:p>
        </w:tc>
        <w:tc>
          <w:tcPr>
            <w:tcW w:w="1637" w:type="dxa"/>
            <w:shd w:val="clear" w:color="auto" w:fill="auto"/>
            <w:tcMar/>
          </w:tcPr>
          <w:p w:rsidRPr="002234F7" w:rsidR="00A93B43" w:rsidP="0038372A" w:rsidRDefault="00A93B43" w14:paraId="238601FE" wp14:textId="6534219C">
            <w:pPr>
              <w:pStyle w:val="Tekstpodstawowy"/>
            </w:pPr>
            <w:r w:rsidR="44DA73D2">
              <w:rPr/>
              <w:t xml:space="preserve">Wszelkiego rodzaju </w:t>
            </w:r>
            <w:r w:rsidR="66626D0E">
              <w:rPr/>
              <w:t>nieobecność opiekuna</w:t>
            </w:r>
          </w:p>
        </w:tc>
        <w:tc>
          <w:tcPr>
            <w:tcW w:w="1276" w:type="dxa"/>
            <w:shd w:val="clear" w:color="auto" w:fill="auto"/>
            <w:tcMar/>
          </w:tcPr>
          <w:p w:rsidRPr="002234F7" w:rsidR="00A93B43" w:rsidP="0038372A" w:rsidRDefault="00A93B43" w14:paraId="0F3CABC7" wp14:textId="0127A9BF">
            <w:pPr>
              <w:pStyle w:val="Tekstpodstawowy"/>
            </w:pPr>
            <w:r w:rsidR="0C0FE382">
              <w:rPr/>
              <w:t>5</w:t>
            </w:r>
            <w:r w:rsidR="44DA73D2">
              <w:rPr/>
              <w:t>0%</w:t>
            </w:r>
          </w:p>
        </w:tc>
        <w:tc>
          <w:tcPr>
            <w:tcW w:w="3118" w:type="dxa"/>
            <w:shd w:val="clear" w:color="auto" w:fill="auto"/>
            <w:tcMar/>
          </w:tcPr>
          <w:p w:rsidRPr="002234F7" w:rsidR="00A93B43" w:rsidP="0038372A" w:rsidRDefault="00A93B43" w14:paraId="40B7EAC1" wp14:textId="22672C89">
            <w:pPr>
              <w:pStyle w:val="Tekstpodstawowy"/>
            </w:pPr>
            <w:r w:rsidR="44DA73D2">
              <w:rPr/>
              <w:t>Opóźnienie w dostarczeniu materiałów</w:t>
            </w:r>
          </w:p>
          <w:p w:rsidRPr="002234F7" w:rsidR="00A93B43" w:rsidP="0038372A" w:rsidRDefault="00A93B43" w14:paraId="5B08B5D1" wp14:textId="4E736BD9">
            <w:pPr>
              <w:pStyle w:val="Tekstpodstawowy"/>
            </w:pPr>
            <w:r w:rsidR="44DA73D2">
              <w:rPr/>
              <w:t>Brak możliwości konsultacji</w:t>
            </w:r>
          </w:p>
        </w:tc>
        <w:tc>
          <w:tcPr>
            <w:tcW w:w="2944" w:type="dxa"/>
            <w:shd w:val="clear" w:color="auto" w:fill="auto"/>
            <w:tcMar/>
          </w:tcPr>
          <w:p w:rsidRPr="002234F7" w:rsidR="00A93B43" w:rsidP="0038372A" w:rsidRDefault="00A93B43" w14:paraId="550A0AA7" wp14:textId="505F1D78">
            <w:pPr>
              <w:pStyle w:val="Tekstpodstawowy"/>
            </w:pPr>
            <w:r w:rsidR="44DA73D2">
              <w:rPr/>
              <w:t>Skupienie się na innych punktach projektu które nie wymagają ingerencji opiekuna</w:t>
            </w:r>
          </w:p>
          <w:p w:rsidRPr="002234F7" w:rsidR="00A93B43" w:rsidP="0038372A" w:rsidRDefault="00A93B43" w14:paraId="16DEB4AB" wp14:textId="744DE9EE">
            <w:pPr>
              <w:pStyle w:val="Tekstpodstawowy"/>
            </w:pPr>
            <w:r w:rsidR="44DA73D2">
              <w:rPr/>
              <w:t xml:space="preserve">Jeżeli problem się przedłuża, o ile to możliwe, zespół może zwrócić się do innego </w:t>
            </w:r>
            <w:r w:rsidR="1358F51C">
              <w:rPr/>
              <w:t>członka katedry w celu konsultacji.</w:t>
            </w:r>
          </w:p>
        </w:tc>
      </w:tr>
    </w:tbl>
    <w:p xmlns:wp14="http://schemas.microsoft.com/office/word/2010/wordml" w:rsidRPr="002234F7" w:rsidR="00F016DE" w:rsidRDefault="00F016DE" w14:paraId="0AD9C6F4" wp14:textId="77777777">
      <w:pPr>
        <w:rPr>
          <w:rFonts w:ascii="Arial" w:hAnsi="Arial" w:cs="Arial"/>
        </w:rPr>
      </w:pPr>
    </w:p>
    <w:sectPr w:rsidRPr="002234F7" w:rsidR="00F016DE" w:rsidSect="00ED2CCE">
      <w:headerReference w:type="default" r:id="rId9"/>
      <w:footerReference w:type="default" r:id="rId10"/>
      <w:pgSz w:w="11906" w:h="16838" w:orient="portrait"/>
      <w:pgMar w:top="1135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10F19" w:rsidRDefault="00510F19" w14:paraId="4B1F511A" wp14:textId="77777777">
      <w:r>
        <w:separator/>
      </w:r>
    </w:p>
  </w:endnote>
  <w:endnote w:type="continuationSeparator" w:id="0">
    <w:p xmlns:wp14="http://schemas.microsoft.com/office/word/2010/wordml" w:rsidR="00510F19" w:rsidRDefault="00510F19" w14:paraId="65F9C3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65F42" w:rsidRDefault="00701756" w14:paraId="31D320ED" wp14:textId="77777777">
    <w:pPr>
      <w:pStyle w:val="Stopka"/>
      <w:pBdr>
        <w:top w:val="single" w:color="auto" w:sz="4" w:space="1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PG_WETI_</w:t>
    </w:r>
    <w:r w:rsidR="0068211E">
      <w:rPr>
        <w:rStyle w:val="Numerstrony"/>
        <w:rFonts w:ascii="Arial" w:hAnsi="Arial" w:cs="Arial"/>
        <w:sz w:val="16"/>
      </w:rPr>
      <w:t>IoP</w:t>
    </w:r>
    <w:r w:rsidR="00F76D54">
      <w:rPr>
        <w:rStyle w:val="Numerstrony"/>
        <w:rFonts w:ascii="Arial" w:hAnsi="Arial" w:cs="Arial"/>
        <w:sz w:val="16"/>
      </w:rPr>
      <w:t>_wer._1</w:t>
    </w:r>
    <w:r w:rsidR="00B65F42">
      <w:rPr>
        <w:rStyle w:val="Numerstrony"/>
        <w:rFonts w:ascii="Arial" w:hAnsi="Arial" w:cs="Arial"/>
        <w:sz w:val="16"/>
      </w:rPr>
      <w:t xml:space="preserve"> </w:t>
    </w:r>
    <w:r w:rsidR="00B65F42">
      <w:rPr>
        <w:rFonts w:ascii="Arial" w:hAnsi="Arial" w:cs="Arial"/>
        <w:sz w:val="16"/>
      </w:rPr>
      <w:tab/>
    </w:r>
    <w:r w:rsidR="00B65F42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B65F42">
      <w:rPr>
        <w:rStyle w:val="Numerstrony"/>
        <w:rFonts w:ascii="Arial" w:hAnsi="Arial" w:cs="Arial"/>
        <w:sz w:val="16"/>
      </w:rPr>
      <w:fldChar w:fldCharType="separate"/>
    </w:r>
    <w:r w:rsidR="005A08CD">
      <w:rPr>
        <w:rStyle w:val="Numerstrony"/>
        <w:rFonts w:ascii="Arial" w:hAnsi="Arial" w:cs="Arial"/>
        <w:noProof/>
        <w:sz w:val="16"/>
      </w:rPr>
      <w:t>2</w:t>
    </w:r>
    <w:r w:rsidR="00B65F42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B65F42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B65F42">
      <w:rPr>
        <w:rStyle w:val="Numerstrony"/>
        <w:rFonts w:ascii="Arial" w:hAnsi="Arial" w:cs="Arial"/>
        <w:sz w:val="16"/>
      </w:rPr>
      <w:fldChar w:fldCharType="separate"/>
    </w:r>
    <w:r w:rsidR="005A08CD">
      <w:rPr>
        <w:rStyle w:val="Numerstrony"/>
        <w:rFonts w:ascii="Arial" w:hAnsi="Arial" w:cs="Arial"/>
        <w:noProof/>
        <w:sz w:val="16"/>
      </w:rPr>
      <w:t>2</w:t>
    </w:r>
    <w:r w:rsidR="00B65F42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  <w:r w:rsidR="00B65F42">
      <w:rPr>
        <w:rStyle w:val="Numerstrony"/>
        <w:rFonts w:ascii="Arial" w:hAnsi="Arial" w:cs="Arial"/>
        <w:sz w:val="16"/>
      </w:rPr>
      <w:t xml:space="preserve">Data </w:t>
    </w:r>
    <w:r w:rsidR="00E242C4">
      <w:rPr>
        <w:rStyle w:val="Numerstrony"/>
        <w:rFonts w:ascii="Arial" w:hAnsi="Arial" w:cs="Arial"/>
        <w:sz w:val="16"/>
      </w:rPr>
      <w:fldChar w:fldCharType="begin"/>
    </w:r>
    <w:r w:rsidR="00E242C4">
      <w:rPr>
        <w:rStyle w:val="Numerstrony"/>
        <w:rFonts w:ascii="Arial" w:hAnsi="Arial" w:cs="Arial"/>
        <w:sz w:val="16"/>
      </w:rPr>
      <w:instrText xml:space="preserve"> DATE  \@ "dd.MM.yyyy HH:mm:ss" </w:instrText>
    </w:r>
    <w:r w:rsidR="00E242C4">
      <w:rPr>
        <w:rStyle w:val="Numerstrony"/>
        <w:rFonts w:ascii="Arial" w:hAnsi="Arial" w:cs="Arial"/>
        <w:sz w:val="16"/>
      </w:rPr>
      <w:fldChar w:fldCharType="separate"/>
    </w:r>
    <w:r w:rsidR="00FD778A">
      <w:rPr>
        <w:rStyle w:val="Numerstrony"/>
        <w:rFonts w:ascii="Arial" w:hAnsi="Arial" w:cs="Arial"/>
        <w:noProof/>
        <w:sz w:val="16"/>
      </w:rPr>
      <w:t>31.10.2023 08:08:52</w:t>
    </w:r>
    <w:r w:rsidR="00E242C4"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10F19" w:rsidRDefault="00510F19" w14:paraId="5023141B" wp14:textId="77777777">
      <w:r>
        <w:separator/>
      </w:r>
    </w:p>
  </w:footnote>
  <w:footnote w:type="continuationSeparator" w:id="0">
    <w:p xmlns:wp14="http://schemas.microsoft.com/office/word/2010/wordml" w:rsidR="00510F19" w:rsidRDefault="00510F19" w14:paraId="1F3B14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65F42" w:rsidRDefault="00F857B9" w14:paraId="5F3AEB9A" wp14:textId="77777777">
    <w:pPr>
      <w:pStyle w:val="Nagwek"/>
      <w:pBdr>
        <w:bottom w:val="single" w:color="auto" w:sz="4" w:space="1"/>
      </w:pBdr>
      <w:tabs>
        <w:tab w:val="clear" w:pos="9072"/>
        <w:tab w:val="right" w:pos="9214"/>
      </w:tabs>
    </w:pPr>
    <w:r>
      <w:rPr>
        <w:rFonts w:cs="Times New Roman"/>
        <w:bCs/>
        <w:iCs/>
      </w:rPr>
      <w:t>SZP</w:t>
    </w:r>
    <w:r>
      <w:rPr>
        <w:rFonts w:cs="Times New Roman"/>
        <w:bCs/>
        <w:i/>
      </w:rPr>
      <w:t>{akronim projektu}</w:t>
    </w:r>
    <w:r w:rsidR="00B65F42">
      <w:tab/>
    </w:r>
    <w:r w:rsidR="0068211E">
      <w:rPr>
        <w:rFonts w:cs="Times New Roman"/>
        <w:bCs/>
        <w:iCs/>
      </w:rPr>
      <w:t>Informacje o projekcie</w:t>
    </w:r>
    <w:r w:rsidR="00B65F42">
      <w:tab/>
    </w:r>
    <w:r w:rsidR="00B65F42">
      <w:t xml:space="preserve">Projekt </w:t>
    </w:r>
    <w:r w:rsidR="00F76D54">
      <w:t>g</w:t>
    </w:r>
    <w:r w:rsidR="00B65F42">
      <w:t xml:space="preserve">rupowy, </w:t>
    </w:r>
    <w:r w:rsidR="00E23BB0">
      <w:t>W</w:t>
    </w:r>
    <w:r w:rsidR="00B65F42">
      <w:t>ETI 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51e3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2b1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13e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b34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696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6a7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9e6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caa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59d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14e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a22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CC1F3E"/>
    <w:multiLevelType w:val="multilevel"/>
    <w:tmpl w:val="FE70B65E"/>
    <w:numStyleLink w:val="Komentarznumerowanie"/>
  </w:abstractNum>
  <w:abstractNum w:abstractNumId="3" w15:restartNumberingAfterBreak="0">
    <w:nsid w:val="1C6E705D"/>
    <w:multiLevelType w:val="multilevel"/>
    <w:tmpl w:val="FE70B65E"/>
    <w:numStyleLink w:val="Komentarznumerowanie"/>
  </w:abstractNum>
  <w:abstractNum w:abstractNumId="4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DA52A2"/>
    <w:multiLevelType w:val="hybridMultilevel"/>
    <w:tmpl w:val="7FFEA72E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748422930">
    <w:abstractNumId w:val="0"/>
  </w:num>
  <w:num w:numId="2" w16cid:durableId="1929845063">
    <w:abstractNumId w:val="3"/>
  </w:num>
  <w:num w:numId="3" w16cid:durableId="1668047195">
    <w:abstractNumId w:val="5"/>
  </w:num>
  <w:num w:numId="4" w16cid:durableId="497572641">
    <w:abstractNumId w:val="2"/>
  </w:num>
  <w:num w:numId="5" w16cid:durableId="1247954255">
    <w:abstractNumId w:val="1"/>
  </w:num>
  <w:num w:numId="6" w16cid:durableId="557787858">
    <w:abstractNumId w:val="4"/>
  </w:num>
  <w:num w:numId="7" w16cid:durableId="174896124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zazNDE1tjQ1NDVQ0lEKTi0uzszPAykwMqgFAMRGrBotAAAA"/>
  </w:docVars>
  <w:rsids>
    <w:rsidRoot w:val="00F55385"/>
    <w:rsid w:val="000442FE"/>
    <w:rsid w:val="000C04BE"/>
    <w:rsid w:val="000D0D5F"/>
    <w:rsid w:val="000D1D67"/>
    <w:rsid w:val="000D7340"/>
    <w:rsid w:val="000E13F6"/>
    <w:rsid w:val="000F4009"/>
    <w:rsid w:val="001026AF"/>
    <w:rsid w:val="001306A6"/>
    <w:rsid w:val="0014468F"/>
    <w:rsid w:val="001854EC"/>
    <w:rsid w:val="001A043F"/>
    <w:rsid w:val="001A3A48"/>
    <w:rsid w:val="001E0A45"/>
    <w:rsid w:val="001E1C7A"/>
    <w:rsid w:val="0021154A"/>
    <w:rsid w:val="002124AC"/>
    <w:rsid w:val="002153FC"/>
    <w:rsid w:val="00216381"/>
    <w:rsid w:val="00220F58"/>
    <w:rsid w:val="002234F7"/>
    <w:rsid w:val="00235091"/>
    <w:rsid w:val="00240111"/>
    <w:rsid w:val="00247DDB"/>
    <w:rsid w:val="00253100"/>
    <w:rsid w:val="00280583"/>
    <w:rsid w:val="002A131A"/>
    <w:rsid w:val="002A7785"/>
    <w:rsid w:val="00306643"/>
    <w:rsid w:val="00367BFB"/>
    <w:rsid w:val="0038372A"/>
    <w:rsid w:val="003D0073"/>
    <w:rsid w:val="004137A0"/>
    <w:rsid w:val="0044731B"/>
    <w:rsid w:val="00457D42"/>
    <w:rsid w:val="00487539"/>
    <w:rsid w:val="004A3154"/>
    <w:rsid w:val="004B65E3"/>
    <w:rsid w:val="004F268E"/>
    <w:rsid w:val="00510F19"/>
    <w:rsid w:val="005374FE"/>
    <w:rsid w:val="0056387C"/>
    <w:rsid w:val="005A08CD"/>
    <w:rsid w:val="005A1F58"/>
    <w:rsid w:val="005A6FD5"/>
    <w:rsid w:val="005C126C"/>
    <w:rsid w:val="005C4328"/>
    <w:rsid w:val="005D1026"/>
    <w:rsid w:val="005D2CDC"/>
    <w:rsid w:val="005D3155"/>
    <w:rsid w:val="005D76B7"/>
    <w:rsid w:val="005E5011"/>
    <w:rsid w:val="005F21AD"/>
    <w:rsid w:val="005F79F2"/>
    <w:rsid w:val="0060603C"/>
    <w:rsid w:val="006062EA"/>
    <w:rsid w:val="00617E09"/>
    <w:rsid w:val="0068211E"/>
    <w:rsid w:val="006C578D"/>
    <w:rsid w:val="006D1A39"/>
    <w:rsid w:val="006E4FC7"/>
    <w:rsid w:val="006F5AFB"/>
    <w:rsid w:val="006F7A1D"/>
    <w:rsid w:val="00701756"/>
    <w:rsid w:val="007025EF"/>
    <w:rsid w:val="00732C02"/>
    <w:rsid w:val="007A0567"/>
    <w:rsid w:val="007C6003"/>
    <w:rsid w:val="007D100B"/>
    <w:rsid w:val="007F1A24"/>
    <w:rsid w:val="00805909"/>
    <w:rsid w:val="0081757D"/>
    <w:rsid w:val="00863839"/>
    <w:rsid w:val="008C7C26"/>
    <w:rsid w:val="008F061E"/>
    <w:rsid w:val="00911519"/>
    <w:rsid w:val="00912418"/>
    <w:rsid w:val="009368E3"/>
    <w:rsid w:val="00967182"/>
    <w:rsid w:val="00977543"/>
    <w:rsid w:val="00990527"/>
    <w:rsid w:val="009A0572"/>
    <w:rsid w:val="009B42DD"/>
    <w:rsid w:val="009B5CF8"/>
    <w:rsid w:val="00A74961"/>
    <w:rsid w:val="00A74E5D"/>
    <w:rsid w:val="00A81611"/>
    <w:rsid w:val="00A83D8A"/>
    <w:rsid w:val="00A92D85"/>
    <w:rsid w:val="00A93820"/>
    <w:rsid w:val="00A93B43"/>
    <w:rsid w:val="00AB0203"/>
    <w:rsid w:val="00AE7779"/>
    <w:rsid w:val="00B17FFE"/>
    <w:rsid w:val="00B65F42"/>
    <w:rsid w:val="00B73883"/>
    <w:rsid w:val="00B74153"/>
    <w:rsid w:val="00B77811"/>
    <w:rsid w:val="00B85AAF"/>
    <w:rsid w:val="00B9197C"/>
    <w:rsid w:val="00B91C76"/>
    <w:rsid w:val="00BC6CE1"/>
    <w:rsid w:val="00BF1B23"/>
    <w:rsid w:val="00C10EF3"/>
    <w:rsid w:val="00C23F55"/>
    <w:rsid w:val="00C552F0"/>
    <w:rsid w:val="00C6714F"/>
    <w:rsid w:val="00C93229"/>
    <w:rsid w:val="00CB4743"/>
    <w:rsid w:val="00CB5DCC"/>
    <w:rsid w:val="00CF2E65"/>
    <w:rsid w:val="00D06B45"/>
    <w:rsid w:val="00D12DAD"/>
    <w:rsid w:val="00D131C0"/>
    <w:rsid w:val="00D258FD"/>
    <w:rsid w:val="00D26B9B"/>
    <w:rsid w:val="00D80BD0"/>
    <w:rsid w:val="00D84113"/>
    <w:rsid w:val="00D91B55"/>
    <w:rsid w:val="00DC4773"/>
    <w:rsid w:val="00DD3593"/>
    <w:rsid w:val="00DE0A94"/>
    <w:rsid w:val="00E054D4"/>
    <w:rsid w:val="00E16E8F"/>
    <w:rsid w:val="00E23BB0"/>
    <w:rsid w:val="00E242C4"/>
    <w:rsid w:val="00E40639"/>
    <w:rsid w:val="00E666FF"/>
    <w:rsid w:val="00E73BB1"/>
    <w:rsid w:val="00EA12F6"/>
    <w:rsid w:val="00EB541E"/>
    <w:rsid w:val="00EC22F2"/>
    <w:rsid w:val="00EC33BA"/>
    <w:rsid w:val="00ED2CCE"/>
    <w:rsid w:val="00EE44E4"/>
    <w:rsid w:val="00EE54F7"/>
    <w:rsid w:val="00F016DE"/>
    <w:rsid w:val="00F11B6C"/>
    <w:rsid w:val="00F147C0"/>
    <w:rsid w:val="00F169B6"/>
    <w:rsid w:val="00F55385"/>
    <w:rsid w:val="00F67033"/>
    <w:rsid w:val="00F75DB2"/>
    <w:rsid w:val="00F76D54"/>
    <w:rsid w:val="00F857B9"/>
    <w:rsid w:val="00FA2E76"/>
    <w:rsid w:val="00FB1D4C"/>
    <w:rsid w:val="00FD778A"/>
    <w:rsid w:val="020E2842"/>
    <w:rsid w:val="0211AF19"/>
    <w:rsid w:val="02542B10"/>
    <w:rsid w:val="0285E357"/>
    <w:rsid w:val="0306CAEA"/>
    <w:rsid w:val="03565D28"/>
    <w:rsid w:val="03CFEE3B"/>
    <w:rsid w:val="04875B5A"/>
    <w:rsid w:val="0523D164"/>
    <w:rsid w:val="05583508"/>
    <w:rsid w:val="056BBE9C"/>
    <w:rsid w:val="085B7226"/>
    <w:rsid w:val="08B5815D"/>
    <w:rsid w:val="08C3CB23"/>
    <w:rsid w:val="0A04C339"/>
    <w:rsid w:val="0B616F0D"/>
    <w:rsid w:val="0C06531E"/>
    <w:rsid w:val="0C0FE382"/>
    <w:rsid w:val="0EA33094"/>
    <w:rsid w:val="0ECAB3AA"/>
    <w:rsid w:val="0F18AA5F"/>
    <w:rsid w:val="0FDD7D8F"/>
    <w:rsid w:val="101BB7D3"/>
    <w:rsid w:val="103F00F5"/>
    <w:rsid w:val="1063FE0A"/>
    <w:rsid w:val="10A96BCF"/>
    <w:rsid w:val="1164B200"/>
    <w:rsid w:val="11D0B091"/>
    <w:rsid w:val="13099C49"/>
    <w:rsid w:val="1358F51C"/>
    <w:rsid w:val="153C26FD"/>
    <w:rsid w:val="167C8A32"/>
    <w:rsid w:val="168BD011"/>
    <w:rsid w:val="17748E85"/>
    <w:rsid w:val="178393F0"/>
    <w:rsid w:val="18256C0C"/>
    <w:rsid w:val="184A12DA"/>
    <w:rsid w:val="19C29A19"/>
    <w:rsid w:val="1B39F693"/>
    <w:rsid w:val="1B4412BB"/>
    <w:rsid w:val="1CA776E1"/>
    <w:rsid w:val="1CDFE31C"/>
    <w:rsid w:val="1CF35113"/>
    <w:rsid w:val="1ECF701A"/>
    <w:rsid w:val="1EDFFC0C"/>
    <w:rsid w:val="211FC22D"/>
    <w:rsid w:val="226E5C71"/>
    <w:rsid w:val="22B40B68"/>
    <w:rsid w:val="24B288C6"/>
    <w:rsid w:val="24BDA808"/>
    <w:rsid w:val="26597869"/>
    <w:rsid w:val="2662BC1D"/>
    <w:rsid w:val="26B49335"/>
    <w:rsid w:val="27210637"/>
    <w:rsid w:val="28240A53"/>
    <w:rsid w:val="28366BE3"/>
    <w:rsid w:val="2868242A"/>
    <w:rsid w:val="29F66C72"/>
    <w:rsid w:val="2D546D42"/>
    <w:rsid w:val="2F488B25"/>
    <w:rsid w:val="2FA6A5B8"/>
    <w:rsid w:val="3016DA47"/>
    <w:rsid w:val="3017379B"/>
    <w:rsid w:val="309CFA55"/>
    <w:rsid w:val="30D8DDB1"/>
    <w:rsid w:val="30DA53DE"/>
    <w:rsid w:val="312299FD"/>
    <w:rsid w:val="3238CAB6"/>
    <w:rsid w:val="33038CFF"/>
    <w:rsid w:val="33321A9F"/>
    <w:rsid w:val="373F1787"/>
    <w:rsid w:val="38949033"/>
    <w:rsid w:val="3A157AA7"/>
    <w:rsid w:val="3B1C3601"/>
    <w:rsid w:val="3B7382EA"/>
    <w:rsid w:val="3CB4C7BD"/>
    <w:rsid w:val="3DD6CD11"/>
    <w:rsid w:val="3E9318F1"/>
    <w:rsid w:val="3F7A716B"/>
    <w:rsid w:val="3FB2390A"/>
    <w:rsid w:val="3FC8240E"/>
    <w:rsid w:val="40FA5CC3"/>
    <w:rsid w:val="4140AB4D"/>
    <w:rsid w:val="4445955C"/>
    <w:rsid w:val="449B9531"/>
    <w:rsid w:val="44DA73D2"/>
    <w:rsid w:val="45684EEF"/>
    <w:rsid w:val="45A276E9"/>
    <w:rsid w:val="462276AD"/>
    <w:rsid w:val="466836F4"/>
    <w:rsid w:val="494BBD32"/>
    <w:rsid w:val="4AB4C8B3"/>
    <w:rsid w:val="4C42203E"/>
    <w:rsid w:val="4C690635"/>
    <w:rsid w:val="4CBF715D"/>
    <w:rsid w:val="4DF796D3"/>
    <w:rsid w:val="4FF6188C"/>
    <w:rsid w:val="50C467AE"/>
    <w:rsid w:val="512C244E"/>
    <w:rsid w:val="512F3795"/>
    <w:rsid w:val="5244EEE9"/>
    <w:rsid w:val="527C35E5"/>
    <w:rsid w:val="5296F330"/>
    <w:rsid w:val="5363658D"/>
    <w:rsid w:val="5539E071"/>
    <w:rsid w:val="5575BA55"/>
    <w:rsid w:val="57A0C2BA"/>
    <w:rsid w:val="5B17FA44"/>
    <w:rsid w:val="5BA921F5"/>
    <w:rsid w:val="5BFB9515"/>
    <w:rsid w:val="5C0C8BC2"/>
    <w:rsid w:val="5C6325D7"/>
    <w:rsid w:val="5CA06FBA"/>
    <w:rsid w:val="5CEE7CAC"/>
    <w:rsid w:val="5E565138"/>
    <w:rsid w:val="5E9A93AD"/>
    <w:rsid w:val="5EE0C2B7"/>
    <w:rsid w:val="61CF9111"/>
    <w:rsid w:val="61ED5952"/>
    <w:rsid w:val="62186379"/>
    <w:rsid w:val="6234BB3F"/>
    <w:rsid w:val="624749C1"/>
    <w:rsid w:val="62E9F494"/>
    <w:rsid w:val="64015F5F"/>
    <w:rsid w:val="657F2E39"/>
    <w:rsid w:val="665608BC"/>
    <w:rsid w:val="66626D0E"/>
    <w:rsid w:val="66891741"/>
    <w:rsid w:val="668ED166"/>
    <w:rsid w:val="66D43672"/>
    <w:rsid w:val="66E52817"/>
    <w:rsid w:val="6701D63D"/>
    <w:rsid w:val="671AFE9A"/>
    <w:rsid w:val="672F9C9B"/>
    <w:rsid w:val="675C0E38"/>
    <w:rsid w:val="675EF182"/>
    <w:rsid w:val="677A0E72"/>
    <w:rsid w:val="67F1D91D"/>
    <w:rsid w:val="68552914"/>
    <w:rsid w:val="68F7DE99"/>
    <w:rsid w:val="68FAC1E3"/>
    <w:rsid w:val="6A93AEFA"/>
    <w:rsid w:val="6B518740"/>
    <w:rsid w:val="6BB00EB9"/>
    <w:rsid w:val="6CC90372"/>
    <w:rsid w:val="6DAEC879"/>
    <w:rsid w:val="6DFECF61"/>
    <w:rsid w:val="6FD18117"/>
    <w:rsid w:val="704B774D"/>
    <w:rsid w:val="70FB7241"/>
    <w:rsid w:val="716D5178"/>
    <w:rsid w:val="730921D9"/>
    <w:rsid w:val="738D954B"/>
    <w:rsid w:val="75AB99C6"/>
    <w:rsid w:val="75D4D2A2"/>
    <w:rsid w:val="7626304D"/>
    <w:rsid w:val="7640C29B"/>
    <w:rsid w:val="7651EC13"/>
    <w:rsid w:val="76C72301"/>
    <w:rsid w:val="76FA165A"/>
    <w:rsid w:val="799D3974"/>
    <w:rsid w:val="79E28097"/>
    <w:rsid w:val="7ABDBE14"/>
    <w:rsid w:val="7B96177A"/>
    <w:rsid w:val="7C2EB62B"/>
    <w:rsid w:val="7C7C4974"/>
    <w:rsid w:val="7CB0041F"/>
    <w:rsid w:val="7D937F2F"/>
    <w:rsid w:val="7E64F7D8"/>
    <w:rsid w:val="7EAC0A9C"/>
    <w:rsid w:val="7F6EC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02E9E44"/>
  <w15:chartTrackingRefBased/>
  <w15:docId w15:val="{319B7B42-74E1-419C-9C8C-CC1526CA6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name w:val="Normal"/>
    <w:qFormat/>
    <w:rPr>
      <w:lang w:eastAsia="pl-PL"/>
    </w:rPr>
  </w:style>
  <w:style w:type="paragraph" w:styleId="Nagwek1">
    <w:name w:val="heading 1"/>
    <w:basedOn w:val="Normalny"/>
    <w:next w:val="Tekstpodstawowy"/>
    <w:autoRedefine/>
    <w:qFormat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paragraph" w:styleId="Tekstpodstawowy">
    <w:name w:val="Body Text"/>
    <w:basedOn w:val="Normalny"/>
    <w:link w:val="TekstpodstawowyZnak"/>
    <w:autoRedefine/>
    <w:rsid w:val="0038372A"/>
    <w:pPr>
      <w:spacing w:before="60" w:after="60"/>
      <w:jc w:val="both"/>
    </w:pPr>
    <w:rPr>
      <w:rFonts w:ascii="Arial" w:hAnsi="Arial" w:cs="Arial"/>
      <w:i/>
      <w:sz w:val="16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styleId="wpiswtabeli" w:customStyle="1">
    <w:name w:val="wpis_w_tabeli"/>
    <w:autoRedefine/>
    <w:rsid w:val="00F55385"/>
    <w:rPr>
      <w:rFonts w:ascii="Arial" w:hAnsi="Arial" w:cs="Arial"/>
      <w:b/>
      <w:sz w:val="16"/>
      <w:lang w:eastAsia="pl-PL"/>
    </w:rPr>
  </w:style>
  <w:style w:type="paragraph" w:styleId="wpiswtabelicentr" w:customStyle="1">
    <w:name w:val="wpis_w_tabeli_centr"/>
    <w:basedOn w:val="wpiswtabeli"/>
    <w:pPr>
      <w:jc w:val="center"/>
    </w:pPr>
    <w:rPr>
      <w:lang w:val="pl-PL"/>
    </w:rPr>
  </w:style>
  <w:style w:type="paragraph" w:styleId="tekstwtabeli" w:customStyle="1">
    <w:name w:val="tekst_w_tabeli"/>
    <w:basedOn w:val="Normalny"/>
    <w:link w:val="tekstwtabeliZnak"/>
    <w:autoRedefine/>
    <w:rsid w:val="00977543"/>
    <w:rPr>
      <w:rFonts w:ascii="Arial" w:hAnsi="Arial"/>
      <w:b/>
      <w:bCs/>
    </w:rPr>
  </w:style>
  <w:style w:type="paragraph" w:styleId="tekstwtabelicentr" w:customStyle="1">
    <w:name w:val="tekst_w_tabeli_centr"/>
    <w:basedOn w:val="tekstwtabeli"/>
    <w:pPr>
      <w:jc w:val="center"/>
    </w:pPr>
    <w:rPr>
      <w:lang w:val="pl-PL"/>
    </w:rPr>
  </w:style>
  <w:style w:type="paragraph" w:styleId="tekstwtabeliTNR" w:customStyle="1">
    <w:name w:val="tekst_w_tabeli_TNR"/>
    <w:basedOn w:val="tekstwtabeli"/>
    <w:rPr>
      <w:rFonts w:ascii="Times New Roman" w:hAnsi="Times New Roman"/>
    </w:rPr>
  </w:style>
  <w:style w:type="paragraph" w:styleId="Tekstpodstawowykursywa" w:customStyle="1">
    <w:name w:val="Tekst podstawowy kursywa"/>
    <w:basedOn w:val="Tekstpodstawowy"/>
    <w:pPr>
      <w:spacing w:before="240" w:after="120"/>
    </w:pPr>
    <w:rPr>
      <w:b/>
      <w:bCs/>
      <w:i w:val="0"/>
      <w:iCs/>
    </w:rPr>
  </w:style>
  <w:style w:type="paragraph" w:styleId="komentarz" w:customStyle="1">
    <w:name w:val="komentarz"/>
    <w:basedOn w:val="tekstwtabeli"/>
    <w:link w:val="komentarzZnak"/>
    <w:rsid w:val="00D26B9B"/>
    <w:pPr>
      <w:jc w:val="both"/>
    </w:pPr>
    <w:rPr>
      <w:b w:val="0"/>
      <w:i/>
      <w:sz w:val="16"/>
      <w:lang w:val="en-GB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/>
      <w:lang w:val="pl-PL"/>
    </w:rPr>
  </w:style>
  <w:style w:type="character" w:styleId="Normalnypogrubienie" w:customStyle="1">
    <w:name w:val="Normalny_pogrubienie"/>
    <w:rsid w:val="00367BFB"/>
    <w:rPr>
      <w:b/>
      <w:bCs/>
    </w:rPr>
  </w:style>
  <w:style w:type="numbering" w:styleId="Komentarznumerowanie" w:customStyle="1">
    <w:name w:val="Komentarz_numerowanie"/>
    <w:basedOn w:val="Bezlisty"/>
    <w:rsid w:val="00911519"/>
    <w:pPr>
      <w:numPr>
        <w:numId w:val="3"/>
      </w:numPr>
    </w:pPr>
  </w:style>
  <w:style w:type="paragraph" w:styleId="KomentarzListapunktowana1" w:customStyle="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styleId="tekstwtabeliZnak" w:customStyle="1">
    <w:name w:val="tekst_w_tabeli Znak"/>
    <w:link w:val="tekstwtabeli"/>
    <w:rsid w:val="00977543"/>
    <w:rPr>
      <w:rFonts w:ascii="Arial" w:hAnsi="Arial"/>
      <w:b/>
      <w:bCs/>
      <w:lang w:val="pl-PL" w:eastAsia="pl-PL"/>
    </w:rPr>
  </w:style>
  <w:style w:type="character" w:styleId="komentarzZnak" w:customStyle="1">
    <w:name w:val="komentarz Znak"/>
    <w:link w:val="komentarz"/>
    <w:rsid w:val="00D26B9B"/>
    <w:rPr>
      <w:rFonts w:ascii="Arial" w:hAnsi="Arial"/>
      <w:bCs/>
      <w:i/>
      <w:sz w:val="16"/>
      <w:lang w:eastAsia="pl-PL"/>
    </w:rPr>
  </w:style>
  <w:style w:type="table" w:styleId="Tabela-Siatka">
    <w:name w:val="Table Grid"/>
    <w:basedOn w:val="Standardowy"/>
    <w:rsid w:val="00EE54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dymka">
    <w:name w:val="Balloon Text"/>
    <w:basedOn w:val="Normalny"/>
    <w:link w:val="TekstdymkaZnak"/>
    <w:rsid w:val="00F11B6C"/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rsid w:val="00F11B6C"/>
    <w:rPr>
      <w:rFonts w:ascii="Segoe UI" w:hAnsi="Segoe UI" w:cs="Segoe UI"/>
      <w:sz w:val="18"/>
      <w:szCs w:val="18"/>
      <w:lang w:val="pl-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01756"/>
    <w:pPr>
      <w:keepLines/>
      <w:numPr>
        <w:numId w:val="0"/>
      </w:numPr>
      <w:spacing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rsid w:val="00701756"/>
  </w:style>
  <w:style w:type="paragraph" w:styleId="Spistreci2">
    <w:name w:val="toc 2"/>
    <w:basedOn w:val="Normalny"/>
    <w:next w:val="Normalny"/>
    <w:autoRedefine/>
    <w:uiPriority w:val="39"/>
    <w:rsid w:val="00701756"/>
    <w:pPr>
      <w:ind w:left="200"/>
    </w:pPr>
  </w:style>
  <w:style w:type="paragraph" w:styleId="Spistreci3">
    <w:name w:val="toc 3"/>
    <w:basedOn w:val="Normalny"/>
    <w:next w:val="Normalny"/>
    <w:autoRedefine/>
    <w:uiPriority w:val="39"/>
    <w:rsid w:val="00701756"/>
    <w:pPr>
      <w:ind w:left="400"/>
    </w:pPr>
  </w:style>
  <w:style w:type="character" w:styleId="Hipercze">
    <w:name w:val="Hyperlink"/>
    <w:uiPriority w:val="99"/>
    <w:unhideWhenUsed/>
    <w:rsid w:val="00701756"/>
    <w:rPr>
      <w:color w:val="0563C1"/>
      <w:u w:val="single"/>
    </w:rPr>
  </w:style>
  <w:style w:type="character" w:styleId="tekstwtabeliTHR" w:customStyle="1">
    <w:name w:val="tekst_w_tabeli_THR"/>
    <w:rsid w:val="00A93B43"/>
    <w:rPr>
      <w:rFonts w:ascii="Arial" w:hAnsi="Arial"/>
      <w:b/>
      <w:bCs/>
      <w:sz w:val="16"/>
    </w:rPr>
  </w:style>
  <w:style w:type="paragraph" w:styleId="Tytudokumentacja" w:customStyle="1">
    <w:name w:val="Tytuł dokumentacja"/>
    <w:basedOn w:val="Tekstpodstawowy"/>
    <w:link w:val="TytudokumentacjaZnak"/>
    <w:qFormat/>
    <w:rsid w:val="00B91C76"/>
    <w:pPr>
      <w:spacing w:before="180" w:after="180"/>
      <w:jc w:val="center"/>
    </w:pPr>
    <w:rPr>
      <w:b/>
      <w:sz w:val="24"/>
    </w:rPr>
  </w:style>
  <w:style w:type="paragraph" w:styleId="TytuWydzia" w:customStyle="1">
    <w:name w:val="Tytuł Wydział"/>
    <w:basedOn w:val="Tekstpodstawowy"/>
    <w:link w:val="TytuWydziaZnak"/>
    <w:qFormat/>
    <w:rsid w:val="00B91C76"/>
    <w:pPr>
      <w:jc w:val="center"/>
    </w:pPr>
    <w:rPr>
      <w:b/>
      <w:sz w:val="22"/>
    </w:rPr>
  </w:style>
  <w:style w:type="character" w:styleId="TekstpodstawowyZnak" w:customStyle="1">
    <w:name w:val="Tekst podstawowy Znak"/>
    <w:link w:val="Tekstpodstawowy"/>
    <w:rsid w:val="0038372A"/>
    <w:rPr>
      <w:rFonts w:ascii="Arial" w:hAnsi="Arial" w:cs="Arial"/>
      <w:i/>
      <w:sz w:val="16"/>
      <w:lang w:val="pl-PL" w:eastAsia="pl-PL"/>
    </w:rPr>
  </w:style>
  <w:style w:type="character" w:styleId="TytudokumentacjaZnak" w:customStyle="1">
    <w:name w:val="Tytuł dokumentacja Znak"/>
    <w:link w:val="Tytudokumentacja"/>
    <w:rsid w:val="00B91C76"/>
    <w:rPr>
      <w:rFonts w:ascii="Arial" w:hAnsi="Arial" w:cs="Arial"/>
      <w:b/>
      <w:i/>
      <w:sz w:val="24"/>
      <w:lang w:val="pl-PL" w:eastAsia="pl-PL"/>
    </w:rPr>
  </w:style>
  <w:style w:type="character" w:styleId="TytuWydziaZnak" w:customStyle="1">
    <w:name w:val="Tytuł Wydział Znak"/>
    <w:link w:val="TytuWydzia"/>
    <w:rsid w:val="00B91C76"/>
    <w:rPr>
      <w:rFonts w:ascii="Arial" w:hAnsi="Arial" w:cs="Arial"/>
      <w:b/>
      <w:i/>
      <w:sz w:val="22"/>
      <w:lang w:val="pl-PL" w:eastAsia="pl-P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FF493-2F24-49DD-8322-22B2A11FC8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2004_01_ZPTT_szablon.dot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ARKUSZ ZLECENIA PROJEKTOWEGO</dc:title>
  <dc:subject/>
  <dc:creator>Henryk Lasota</dc:creator>
  <keywords/>
  <lastModifiedBy>Wiktor Mówiński, s188955</lastModifiedBy>
  <revision>5</revision>
  <lastPrinted>2022-07-06T19:27:00.0000000Z</lastPrinted>
  <dcterms:created xsi:type="dcterms:W3CDTF">2024-01-28T00:28:00.0000000Z</dcterms:created>
  <dcterms:modified xsi:type="dcterms:W3CDTF">2024-01-28T14:08:22.5487650Z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a3ef7386974150e11b3ad784b2f13b26e503fd5814675c77de40b2f208d7759a</vt:lpwstr>
  </property>
</Properties>
</file>